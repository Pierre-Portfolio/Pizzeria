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 w:themeColor="background1"/>
  <w:body>
    <w:p w14:paraId="09910846" w14:textId="1AED4532" w:rsidR="00604CC8" w:rsidRPr="00A67769" w:rsidRDefault="000523C3" w:rsidP="00C53E09">
      <w:r w:rsidRPr="00A67769">
        <w:rPr>
          <w:noProof/>
          <w:lang w:eastAsia="fr-FR"/>
        </w:rPr>
        <w:drawing>
          <wp:anchor distT="0" distB="0" distL="114300" distR="114300" simplePos="0" relativeHeight="251663360" behindDoc="1" locked="0" layoutInCell="1" allowOverlap="1" wp14:anchorId="3FA8F4BA" wp14:editId="385C4E4E">
            <wp:simplePos x="0" y="0"/>
            <wp:positionH relativeFrom="column">
              <wp:posOffset>7900670</wp:posOffset>
            </wp:positionH>
            <wp:positionV relativeFrom="paragraph">
              <wp:posOffset>-894080</wp:posOffset>
            </wp:positionV>
            <wp:extent cx="7549116" cy="11673475"/>
            <wp:effectExtent l="0" t="0" r="0" b="4445"/>
            <wp:wrapNone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allpapper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116" cy="1167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38A4" w:rsidRPr="00A67769">
        <w:rPr>
          <w:noProof/>
          <w:lang w:eastAsia="fr-FR"/>
        </w:rPr>
        <w:drawing>
          <wp:anchor distT="0" distB="0" distL="114300" distR="114300" simplePos="0" relativeHeight="251659264" behindDoc="1" locked="0" layoutInCell="1" allowOverlap="1" wp14:anchorId="0D70FADC" wp14:editId="70FE577D">
            <wp:simplePos x="0" y="0"/>
            <wp:positionH relativeFrom="column">
              <wp:posOffset>4810126</wp:posOffset>
            </wp:positionH>
            <wp:positionV relativeFrom="paragraph">
              <wp:posOffset>26670</wp:posOffset>
            </wp:positionV>
            <wp:extent cx="2320290" cy="3136089"/>
            <wp:effectExtent l="0" t="0" r="3810" b="7620"/>
            <wp:wrapNone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_iut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633" cy="31419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4BC4">
        <w:rPr>
          <w:noProof/>
        </w:rPr>
        <w:drawing>
          <wp:anchor distT="0" distB="0" distL="114300" distR="114300" simplePos="0" relativeHeight="251673600" behindDoc="0" locked="0" layoutInCell="1" allowOverlap="1" wp14:anchorId="17187ECB" wp14:editId="503773DF">
            <wp:simplePos x="0" y="0"/>
            <wp:positionH relativeFrom="column">
              <wp:posOffset>5394960</wp:posOffset>
            </wp:positionH>
            <wp:positionV relativeFrom="paragraph">
              <wp:posOffset>226695</wp:posOffset>
            </wp:positionV>
            <wp:extent cx="1474470" cy="1474470"/>
            <wp:effectExtent l="0" t="0" r="0" b="0"/>
            <wp:wrapThrough wrapText="bothSides">
              <wp:wrapPolygon edited="0">
                <wp:start x="0" y="0"/>
                <wp:lineTo x="0" y="21209"/>
                <wp:lineTo x="21209" y="21209"/>
                <wp:lineTo x="21209" y="0"/>
                <wp:lineTo x="0" y="0"/>
              </wp:wrapPolygon>
            </wp:wrapThrough>
            <wp:docPr id="6" name="Image 6" descr="Presse - Ecole d'Ingénieurs Paris-La Défense ESIL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esse - Ecole d'Ingénieurs Paris-La Défense ESILV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447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05E1" w:rsidRPr="00A67769">
        <w:rPr>
          <w:noProof/>
          <w:lang w:eastAsia="fr-FR"/>
        </w:rPr>
        <w:drawing>
          <wp:anchor distT="0" distB="0" distL="114300" distR="114300" simplePos="0" relativeHeight="251655165" behindDoc="1" locked="0" layoutInCell="1" allowOverlap="1" wp14:anchorId="18341FCE" wp14:editId="4B7E2FBD">
            <wp:simplePos x="0" y="0"/>
            <wp:positionH relativeFrom="column">
              <wp:posOffset>-450718</wp:posOffset>
            </wp:positionH>
            <wp:positionV relativeFrom="paragraph">
              <wp:posOffset>-1484877</wp:posOffset>
            </wp:positionV>
            <wp:extent cx="7548880" cy="12134850"/>
            <wp:effectExtent l="0" t="0" r="0" b="0"/>
            <wp:wrapNone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allpapper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80" cy="1213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F71A68" w14:textId="279BE5FD" w:rsidR="00E433BB" w:rsidRPr="00A67769" w:rsidRDefault="006938A4" w:rsidP="00AB7FF9">
      <w:pPr>
        <w:tabs>
          <w:tab w:val="left" w:pos="6433"/>
        </w:tabs>
      </w:pPr>
      <w:r w:rsidRPr="00A6776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41554595" wp14:editId="63814A55">
                <wp:simplePos x="0" y="0"/>
                <wp:positionH relativeFrom="page">
                  <wp:align>left</wp:align>
                </wp:positionH>
                <wp:positionV relativeFrom="paragraph">
                  <wp:posOffset>396240</wp:posOffset>
                </wp:positionV>
                <wp:extent cx="5962650" cy="1035700"/>
                <wp:effectExtent l="0" t="0" r="19050" b="1206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2650" cy="1035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4261DA" w14:textId="77777777" w:rsidR="000523C3" w:rsidRDefault="000523C3" w:rsidP="006938A4">
                            <w:pPr>
                              <w:ind w:firstLine="708"/>
                              <w:jc w:val="center"/>
                            </w:pPr>
                            <w:r>
                              <w:t xml:space="preserve">RAPPORT DE LA CONCEPTION D’UN LOGICIEL </w:t>
                            </w:r>
                          </w:p>
                          <w:p w14:paraId="5C16A55F" w14:textId="31A06A07" w:rsidR="000523C3" w:rsidRDefault="000523C3" w:rsidP="006938A4">
                            <w:pPr>
                              <w:ind w:firstLine="708"/>
                              <w:jc w:val="center"/>
                            </w:pPr>
                            <w:r>
                              <w:t>DE GESTION D’UNE PIZZERIA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554595" id="Rectangle 3" o:spid="_x0000_s1026" style="position:absolute;margin-left:0;margin-top:31.2pt;width:469.5pt;height:81.55pt;z-index:-251659265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" fillcolor="#4472c4 [3204]" strokecolor="#1f3763 [1604]" strokeweight="1pt">
                <v:textbox>
                  <w:txbxContent>
                    <w:p w14:paraId="044261DA" w14:textId="77777777" w:rsidR="000523C3" w:rsidRDefault="000523C3" w:rsidP="006938A4">
                      <w:pPr>
                        <w:ind w:firstLine="708"/>
                        <w:jc w:val="center"/>
                      </w:pPr>
                      <w:r>
                        <w:t xml:space="preserve">RAPPORT DE LA CONCEPTION D’UN LOGICIEL </w:t>
                      </w:r>
                    </w:p>
                    <w:p w14:paraId="5C16A55F" w14:textId="31A06A07" w:rsidR="000523C3" w:rsidRDefault="000523C3" w:rsidP="006938A4">
                      <w:pPr>
                        <w:ind w:firstLine="708"/>
                        <w:jc w:val="center"/>
                      </w:pPr>
                      <w:r>
                        <w:t>DE GESTION D’UNE PIZZERIA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 w:rsidR="00AB7FF9">
        <w:tab/>
      </w:r>
    </w:p>
    <w:p w14:paraId="16A43C44" w14:textId="6B5E9C37" w:rsidR="00E433BB" w:rsidRDefault="00E433BB" w:rsidP="006938A4"/>
    <w:p w14:paraId="3EB329C5" w14:textId="6A9D7D81" w:rsidR="006938A4" w:rsidRDefault="006938A4" w:rsidP="006938A4"/>
    <w:p w14:paraId="0572D03C" w14:textId="7672711C" w:rsidR="006938A4" w:rsidRPr="00A67769" w:rsidRDefault="006938A4" w:rsidP="006938A4"/>
    <w:p w14:paraId="73D0DA90" w14:textId="76FFD299" w:rsidR="005A4BC4" w:rsidRPr="00A67769" w:rsidRDefault="006938A4" w:rsidP="00A67769">
      <w:pPr>
        <w:rPr>
          <w:rFonts w:eastAsiaTheme="majorEastAsia" w:cstheme="majorBidi"/>
          <w:szCs w:val="32"/>
        </w:rPr>
      </w:pPr>
      <w:r w:rsidRPr="00A6776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6190" behindDoc="1" locked="0" layoutInCell="1" allowOverlap="1" wp14:anchorId="69AB4BDA" wp14:editId="41F4092D">
                <wp:simplePos x="0" y="0"/>
                <wp:positionH relativeFrom="column">
                  <wp:posOffset>-657225</wp:posOffset>
                </wp:positionH>
                <wp:positionV relativeFrom="paragraph">
                  <wp:posOffset>380366</wp:posOffset>
                </wp:positionV>
                <wp:extent cx="7773825" cy="527050"/>
                <wp:effectExtent l="0" t="0" r="17780" b="2540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3825" cy="5270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EA54F1" w14:textId="77777777" w:rsidR="000523C3" w:rsidRPr="006938A4" w:rsidRDefault="000523C3" w:rsidP="006938A4">
                            <w:pPr>
                              <w:spacing w:line="120" w:lineRule="auto"/>
                              <w:ind w:left="2126" w:firstLine="709"/>
                              <w:rPr>
                                <w:sz w:val="4"/>
                                <w:szCs w:val="2"/>
                              </w:rPr>
                            </w:pPr>
                          </w:p>
                          <w:p w14:paraId="19831CBB" w14:textId="69D99B14" w:rsidR="000523C3" w:rsidRDefault="000523C3" w:rsidP="006938A4">
                            <w:pPr>
                              <w:spacing w:line="240" w:lineRule="auto"/>
                              <w:ind w:left="2126" w:firstLine="709"/>
                            </w:pPr>
                            <w:r>
                              <w:t xml:space="preserve">  Réalisé par Tom Payet et Pierre Pétillion </w:t>
                            </w:r>
                          </w:p>
                          <w:p w14:paraId="55F20361" w14:textId="77777777" w:rsidR="000523C3" w:rsidRDefault="000523C3" w:rsidP="00CC385B">
                            <w:pPr>
                              <w:spacing w:line="240" w:lineRule="auto"/>
                              <w:ind w:left="2124" w:firstLine="708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AB4BDA" id="Rectangle 4" o:spid="_x0000_s1027" style="position:absolute;margin-left:-51.75pt;margin-top:29.95pt;width:612.1pt;height:41.5pt;z-index:-2516602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" fillcolor="#4472c4 [3204]" strokecolor="#1f3763 [1604]" strokeweight="1pt">
                <v:textbox>
                  <w:txbxContent>
                    <w:p w14:paraId="21EA54F1" w14:textId="77777777" w:rsidR="000523C3" w:rsidRPr="006938A4" w:rsidRDefault="000523C3" w:rsidP="006938A4">
                      <w:pPr>
                        <w:spacing w:line="120" w:lineRule="auto"/>
                        <w:ind w:left="2126" w:firstLine="709"/>
                        <w:rPr>
                          <w:sz w:val="4"/>
                          <w:szCs w:val="2"/>
                        </w:rPr>
                      </w:pPr>
                    </w:p>
                    <w:p w14:paraId="19831CBB" w14:textId="69D99B14" w:rsidR="000523C3" w:rsidRDefault="000523C3" w:rsidP="006938A4">
                      <w:pPr>
                        <w:spacing w:line="240" w:lineRule="auto"/>
                        <w:ind w:left="2126" w:firstLine="709"/>
                      </w:pPr>
                      <w:r>
                        <w:t xml:space="preserve">  Réalisé par Tom Payet et Pierre Pétillion </w:t>
                      </w:r>
                    </w:p>
                    <w:p w14:paraId="55F20361" w14:textId="77777777" w:rsidR="000523C3" w:rsidRDefault="000523C3" w:rsidP="00CC385B">
                      <w:pPr>
                        <w:spacing w:line="240" w:lineRule="auto"/>
                        <w:ind w:left="2124" w:firstLine="708"/>
                      </w:pPr>
                    </w:p>
                  </w:txbxContent>
                </v:textbox>
              </v:rect>
            </w:pict>
          </mc:Fallback>
        </mc:AlternateContent>
      </w:r>
      <w:r w:rsidR="005A4BC4">
        <w:rPr>
          <w:noProof/>
        </w:rPr>
        <w:drawing>
          <wp:anchor distT="0" distB="0" distL="114300" distR="114300" simplePos="0" relativeHeight="251674624" behindDoc="0" locked="0" layoutInCell="1" allowOverlap="1" wp14:anchorId="53D66D9B" wp14:editId="1D3CC0E9">
            <wp:simplePos x="0" y="0"/>
            <wp:positionH relativeFrom="page">
              <wp:posOffset>87630</wp:posOffset>
            </wp:positionH>
            <wp:positionV relativeFrom="page">
              <wp:posOffset>9563100</wp:posOffset>
            </wp:positionV>
            <wp:extent cx="3645587" cy="1059180"/>
            <wp:effectExtent l="0" t="0" r="0" b="7620"/>
            <wp:wrapThrough wrapText="bothSides">
              <wp:wrapPolygon edited="0">
                <wp:start x="2032" y="0"/>
                <wp:lineTo x="1242" y="1165"/>
                <wp:lineTo x="0" y="5050"/>
                <wp:lineTo x="0" y="14763"/>
                <wp:lineTo x="677" y="18647"/>
                <wp:lineTo x="677" y="19036"/>
                <wp:lineTo x="1806" y="21367"/>
                <wp:lineTo x="1919" y="21367"/>
                <wp:lineTo x="4176" y="21367"/>
                <wp:lineTo x="4402" y="21367"/>
                <wp:lineTo x="5531" y="18647"/>
                <wp:lineTo x="15915" y="18647"/>
                <wp:lineTo x="21446" y="16317"/>
                <wp:lineTo x="21446" y="6604"/>
                <wp:lineTo x="12303" y="6216"/>
                <wp:lineTo x="12529" y="3885"/>
                <wp:lineTo x="4176" y="0"/>
                <wp:lineTo x="2032" y="0"/>
              </wp:wrapPolygon>
            </wp:wrapThrough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587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7769" w:rsidRPr="00A67769">
        <w:rPr>
          <w:rFonts w:eastAsiaTheme="majorEastAsia" w:cstheme="majorBidi"/>
          <w:szCs w:val="32"/>
        </w:rPr>
        <w:br w:type="page"/>
      </w:r>
    </w:p>
    <w:bookmarkStart w:id="0" w:name="_Toc503110828" w:displacedByCustomXml="next"/>
    <w:sdt>
      <w:sdtPr>
        <w:rPr>
          <w:rFonts w:ascii="Arial" w:eastAsiaTheme="minorHAnsi" w:hAnsi="Arial" w:cstheme="minorBidi"/>
          <w:color w:val="auto"/>
          <w:sz w:val="32"/>
          <w:szCs w:val="22"/>
          <w:lang w:eastAsia="en-US"/>
        </w:rPr>
        <w:id w:val="1067147686"/>
        <w:docPartObj>
          <w:docPartGallery w:val="Table of Contents"/>
          <w:docPartUnique/>
        </w:docPartObj>
      </w:sdtPr>
      <w:sdtEndPr>
        <w:rPr>
          <w:b/>
          <w:bCs/>
          <w:sz w:val="26"/>
        </w:rPr>
      </w:sdtEndPr>
      <w:sdtContent>
        <w:p w14:paraId="235EE7AE" w14:textId="05F6374F" w:rsidR="00C83AD5" w:rsidRPr="001C2438" w:rsidRDefault="00C83AD5" w:rsidP="00190C3E">
          <w:pPr>
            <w:pStyle w:val="En-ttedetabledesmatires"/>
            <w:jc w:val="center"/>
            <w:rPr>
              <w:color w:val="FF0000"/>
            </w:rPr>
          </w:pPr>
          <w:r>
            <w:t>Table des matières</w:t>
          </w:r>
        </w:p>
        <w:p w14:paraId="732EFFA8" w14:textId="15084E40" w:rsidR="00D15ED1" w:rsidRDefault="00C83AD5">
          <w:pPr>
            <w:pStyle w:val="TM1"/>
            <w:rPr>
              <w:rFonts w:asciiTheme="minorHAnsi" w:eastAsiaTheme="minorEastAsia" w:hAnsiTheme="minorHAnsi"/>
              <w:noProof/>
              <w:sz w:val="22"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3202124" w:history="1">
            <w:r w:rsidR="00D15ED1" w:rsidRPr="00CE0193">
              <w:rPr>
                <w:rStyle w:val="Lienhypertexte"/>
                <w:noProof/>
              </w:rPr>
              <w:t>Introduction</w:t>
            </w:r>
            <w:r w:rsidR="00D15ED1">
              <w:rPr>
                <w:noProof/>
                <w:webHidden/>
              </w:rPr>
              <w:tab/>
            </w:r>
            <w:r w:rsidR="00D15ED1">
              <w:rPr>
                <w:noProof/>
                <w:webHidden/>
              </w:rPr>
              <w:fldChar w:fldCharType="begin"/>
            </w:r>
            <w:r w:rsidR="00D15ED1">
              <w:rPr>
                <w:noProof/>
                <w:webHidden/>
              </w:rPr>
              <w:instrText xml:space="preserve"> PAGEREF _Toc63202124 \h </w:instrText>
            </w:r>
            <w:r w:rsidR="00D15ED1">
              <w:rPr>
                <w:noProof/>
                <w:webHidden/>
              </w:rPr>
            </w:r>
            <w:r w:rsidR="00D15ED1">
              <w:rPr>
                <w:noProof/>
                <w:webHidden/>
              </w:rPr>
              <w:fldChar w:fldCharType="separate"/>
            </w:r>
            <w:r w:rsidR="00D15ED1">
              <w:rPr>
                <w:noProof/>
                <w:webHidden/>
              </w:rPr>
              <w:t>2</w:t>
            </w:r>
            <w:r w:rsidR="00D15ED1">
              <w:rPr>
                <w:noProof/>
                <w:webHidden/>
              </w:rPr>
              <w:fldChar w:fldCharType="end"/>
            </w:r>
          </w:hyperlink>
        </w:p>
        <w:p w14:paraId="6D12D21B" w14:textId="00C147DE" w:rsidR="00D15ED1" w:rsidRDefault="00D15ED1">
          <w:pPr>
            <w:pStyle w:val="TM1"/>
            <w:rPr>
              <w:rFonts w:asciiTheme="minorHAnsi" w:eastAsiaTheme="minorEastAsia" w:hAnsiTheme="minorHAnsi"/>
              <w:noProof/>
              <w:sz w:val="22"/>
              <w:lang w:eastAsia="fr-FR"/>
            </w:rPr>
          </w:pPr>
          <w:hyperlink w:anchor="_Toc63202125" w:history="1">
            <w:r w:rsidRPr="00CE0193">
              <w:rPr>
                <w:rStyle w:val="Lienhypertexte"/>
                <w:noProof/>
                <w:shd w:val="clear" w:color="auto" w:fill="FFFFFF"/>
              </w:rPr>
              <w:t>Diagramme UML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_Toc63202125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33C3D" w14:textId="16D2A911" w:rsidR="00D15ED1" w:rsidRDefault="00D15ED1">
          <w:pPr>
            <w:pStyle w:val="TM1"/>
            <w:rPr>
              <w:rFonts w:asciiTheme="minorHAnsi" w:eastAsiaTheme="minorEastAsia" w:hAnsiTheme="minorHAnsi"/>
              <w:noProof/>
              <w:sz w:val="22"/>
              <w:lang w:eastAsia="fr-FR"/>
            </w:rPr>
          </w:pPr>
          <w:hyperlink w:anchor="_Toc63202126" w:history="1">
            <w:r w:rsidRPr="00CE0193">
              <w:rPr>
                <w:rStyle w:val="Lienhypertexte"/>
                <w:noProof/>
              </w:rPr>
              <w:t>Charte Graphique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_Toc63202126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FAAF54" w14:textId="0ED6D75B" w:rsidR="00D15ED1" w:rsidRDefault="00D15ED1">
          <w:pPr>
            <w:pStyle w:val="TM1"/>
            <w:rPr>
              <w:rFonts w:asciiTheme="minorHAnsi" w:eastAsiaTheme="minorEastAsia" w:hAnsiTheme="minorHAnsi"/>
              <w:noProof/>
              <w:sz w:val="22"/>
              <w:lang w:eastAsia="fr-FR"/>
            </w:rPr>
          </w:pPr>
          <w:hyperlink w:anchor="_Toc63202127" w:history="1">
            <w:r w:rsidRPr="00CE0193">
              <w:rPr>
                <w:rStyle w:val="Lienhypertexte"/>
                <w:noProof/>
              </w:rPr>
              <w:t>Module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_Toc63202127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24E1B6" w14:textId="1AE5CD88" w:rsidR="00D15ED1" w:rsidRDefault="00D15ED1">
          <w:pPr>
            <w:pStyle w:val="TM1"/>
            <w:rPr>
              <w:rFonts w:asciiTheme="minorHAnsi" w:eastAsiaTheme="minorEastAsia" w:hAnsiTheme="minorHAnsi"/>
              <w:noProof/>
              <w:sz w:val="22"/>
              <w:lang w:eastAsia="fr-FR"/>
            </w:rPr>
          </w:pPr>
          <w:hyperlink w:anchor="_Toc63202128" w:history="1">
            <w:r w:rsidRPr="00CE0193">
              <w:rPr>
                <w:rStyle w:val="Lienhypertexte"/>
                <w:noProof/>
                <w:shd w:val="clear" w:color="auto" w:fill="FFFFFF"/>
              </w:rPr>
              <w:t>Module Commande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_Toc63202128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3E5CD" w14:textId="508DDB41" w:rsidR="00D15ED1" w:rsidRDefault="00D15ED1">
          <w:pPr>
            <w:pStyle w:val="TM1"/>
            <w:rPr>
              <w:rFonts w:asciiTheme="minorHAnsi" w:eastAsiaTheme="minorEastAsia" w:hAnsiTheme="minorHAnsi"/>
              <w:noProof/>
              <w:sz w:val="22"/>
              <w:lang w:eastAsia="fr-FR"/>
            </w:rPr>
          </w:pPr>
          <w:hyperlink w:anchor="_Toc63202129" w:history="1">
            <w:r w:rsidRPr="00CE0193">
              <w:rPr>
                <w:rStyle w:val="Lienhypertexte"/>
                <w:noProof/>
              </w:rPr>
              <w:t>Module Statistique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_Toc63202129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3A57F" w14:textId="7484B09D" w:rsidR="00D15ED1" w:rsidRDefault="00D15ED1">
          <w:pPr>
            <w:pStyle w:val="TM1"/>
            <w:rPr>
              <w:rFonts w:asciiTheme="minorHAnsi" w:eastAsiaTheme="minorEastAsia" w:hAnsiTheme="minorHAnsi"/>
              <w:noProof/>
              <w:sz w:val="22"/>
              <w:lang w:eastAsia="fr-FR"/>
            </w:rPr>
          </w:pPr>
          <w:hyperlink w:anchor="_Toc63202130" w:history="1">
            <w:r w:rsidRPr="00CE0193">
              <w:rPr>
                <w:rStyle w:val="Lienhypertexte"/>
                <w:noProof/>
              </w:rPr>
              <w:t>Module Administration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_Toc63202130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09935" w14:textId="41C9C095" w:rsidR="00D15ED1" w:rsidRDefault="00D15ED1">
          <w:pPr>
            <w:pStyle w:val="TM1"/>
            <w:rPr>
              <w:rFonts w:asciiTheme="minorHAnsi" w:eastAsiaTheme="minorEastAsia" w:hAnsiTheme="minorHAnsi"/>
              <w:noProof/>
              <w:sz w:val="22"/>
              <w:lang w:eastAsia="fr-FR"/>
            </w:rPr>
          </w:pPr>
          <w:hyperlink w:anchor="_Toc63202131" w:history="1">
            <w:r w:rsidRPr="00CE0193">
              <w:rPr>
                <w:rStyle w:val="Lienhypertexte"/>
                <w:noProof/>
              </w:rPr>
              <w:t>Amélioration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_Toc63202131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F25634" w14:textId="249BA49B" w:rsidR="00D15ED1" w:rsidRDefault="00D15ED1">
          <w:pPr>
            <w:pStyle w:val="TM1"/>
            <w:rPr>
              <w:rFonts w:asciiTheme="minorHAnsi" w:eastAsiaTheme="minorEastAsia" w:hAnsiTheme="minorHAnsi"/>
              <w:noProof/>
              <w:sz w:val="22"/>
              <w:lang w:eastAsia="fr-FR"/>
            </w:rPr>
          </w:pPr>
          <w:hyperlink w:anchor="_Toc63202132" w:history="1">
            <w:r w:rsidRPr="00CE0193">
              <w:rPr>
                <w:rStyle w:val="Lienhypertexte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_Toc63202132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8F1D6D" w14:textId="57C9B379" w:rsidR="007A7E7A" w:rsidRPr="000523C3" w:rsidRDefault="00C83AD5" w:rsidP="000523C3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bookmarkEnd w:id="0" w:displacedByCustomXml="prev"/>
    <w:p w14:paraId="1CAB559F" w14:textId="12844F96" w:rsidR="00ED66A7" w:rsidRDefault="00AB7FF9" w:rsidP="000523C3">
      <w:pPr>
        <w:pStyle w:val="Titre1"/>
        <w:jc w:val="center"/>
      </w:pPr>
      <w:bookmarkStart w:id="1" w:name="_Toc63202124"/>
      <w:r>
        <w:t>Introduction</w:t>
      </w:r>
      <w:bookmarkEnd w:id="1"/>
    </w:p>
    <w:p w14:paraId="2CFE8463" w14:textId="77777777" w:rsidR="000523C3" w:rsidRPr="000523C3" w:rsidRDefault="000523C3" w:rsidP="000523C3"/>
    <w:p w14:paraId="547B5C5F" w14:textId="56006A57" w:rsidR="007506B7" w:rsidRPr="000523C3" w:rsidRDefault="00190C3E" w:rsidP="00FC4B57">
      <w:pPr>
        <w:rPr>
          <w:sz w:val="24"/>
          <w:szCs w:val="20"/>
        </w:rPr>
      </w:pPr>
      <w:r w:rsidRPr="000523C3">
        <w:rPr>
          <w:sz w:val="24"/>
          <w:szCs w:val="20"/>
        </w:rPr>
        <w:t xml:space="preserve">Dans le cadre d’un projet </w:t>
      </w:r>
      <w:r w:rsidR="004E0A50" w:rsidRPr="000523C3">
        <w:rPr>
          <w:sz w:val="24"/>
          <w:szCs w:val="20"/>
        </w:rPr>
        <w:t>du</w:t>
      </w:r>
      <w:r w:rsidR="000476D8" w:rsidRPr="000523C3">
        <w:rPr>
          <w:sz w:val="24"/>
          <w:szCs w:val="20"/>
        </w:rPr>
        <w:t xml:space="preserve"> </w:t>
      </w:r>
      <w:r w:rsidR="004F7785" w:rsidRPr="000523C3">
        <w:rPr>
          <w:sz w:val="24"/>
          <w:szCs w:val="20"/>
        </w:rPr>
        <w:t>premier</w:t>
      </w:r>
      <w:r w:rsidRPr="000523C3">
        <w:rPr>
          <w:sz w:val="24"/>
          <w:szCs w:val="20"/>
        </w:rPr>
        <w:t xml:space="preserve"> semestre</w:t>
      </w:r>
      <w:r w:rsidR="003F0C67">
        <w:rPr>
          <w:sz w:val="24"/>
          <w:szCs w:val="20"/>
        </w:rPr>
        <w:t xml:space="preserve"> au sein de l’ESILV</w:t>
      </w:r>
      <w:r w:rsidRPr="000523C3">
        <w:rPr>
          <w:sz w:val="24"/>
          <w:szCs w:val="20"/>
        </w:rPr>
        <w:t xml:space="preserve">, nous </w:t>
      </w:r>
      <w:r w:rsidR="004E0A50" w:rsidRPr="000523C3">
        <w:rPr>
          <w:sz w:val="24"/>
          <w:szCs w:val="20"/>
        </w:rPr>
        <w:t xml:space="preserve">avons </w:t>
      </w:r>
      <w:r w:rsidR="007A7E7A" w:rsidRPr="000523C3">
        <w:rPr>
          <w:sz w:val="24"/>
          <w:szCs w:val="20"/>
        </w:rPr>
        <w:t xml:space="preserve">dû </w:t>
      </w:r>
      <w:r w:rsidR="004F7785" w:rsidRPr="000523C3">
        <w:rPr>
          <w:sz w:val="24"/>
          <w:szCs w:val="20"/>
        </w:rPr>
        <w:t>informatiser le système de commande d’une pizzeria</w:t>
      </w:r>
      <w:r w:rsidRPr="000523C3">
        <w:rPr>
          <w:sz w:val="24"/>
          <w:szCs w:val="20"/>
        </w:rPr>
        <w:t>.</w:t>
      </w:r>
      <w:r w:rsidR="009F2F52" w:rsidRPr="000523C3">
        <w:rPr>
          <w:sz w:val="24"/>
          <w:szCs w:val="20"/>
        </w:rPr>
        <w:t xml:space="preserve"> </w:t>
      </w:r>
    </w:p>
    <w:p w14:paraId="05155A3D" w14:textId="133A36A1" w:rsidR="003F0C67" w:rsidRDefault="007A7E7A" w:rsidP="003F0C67">
      <w:pPr>
        <w:rPr>
          <w:sz w:val="24"/>
          <w:szCs w:val="20"/>
        </w:rPr>
      </w:pPr>
      <w:r w:rsidRPr="000523C3">
        <w:rPr>
          <w:sz w:val="24"/>
          <w:szCs w:val="20"/>
        </w:rPr>
        <w:t xml:space="preserve">Le </w:t>
      </w:r>
      <w:r w:rsidR="00174D8C" w:rsidRPr="000523C3">
        <w:rPr>
          <w:sz w:val="24"/>
          <w:szCs w:val="20"/>
        </w:rPr>
        <w:t>critère d’innovation</w:t>
      </w:r>
      <w:r w:rsidRPr="000523C3">
        <w:rPr>
          <w:sz w:val="24"/>
          <w:szCs w:val="20"/>
        </w:rPr>
        <w:t xml:space="preserve"> retenu est</w:t>
      </w:r>
      <w:r w:rsidR="00174D8C" w:rsidRPr="000523C3">
        <w:rPr>
          <w:sz w:val="24"/>
          <w:szCs w:val="20"/>
        </w:rPr>
        <w:t xml:space="preserve"> </w:t>
      </w:r>
      <w:r w:rsidR="007352A5" w:rsidRPr="000523C3">
        <w:rPr>
          <w:sz w:val="24"/>
          <w:szCs w:val="20"/>
        </w:rPr>
        <w:t>un module permettant la gestion de son compte</w:t>
      </w:r>
      <w:r w:rsidRPr="000523C3">
        <w:rPr>
          <w:sz w:val="24"/>
          <w:szCs w:val="20"/>
        </w:rPr>
        <w:t>. Nous le</w:t>
      </w:r>
      <w:r w:rsidR="007352A5" w:rsidRPr="000523C3">
        <w:rPr>
          <w:sz w:val="24"/>
          <w:szCs w:val="20"/>
        </w:rPr>
        <w:t xml:space="preserve"> nommerons « Administration »</w:t>
      </w:r>
      <w:r w:rsidRPr="000523C3">
        <w:rPr>
          <w:sz w:val="24"/>
          <w:szCs w:val="20"/>
        </w:rPr>
        <w:t xml:space="preserve"> dans la suite de ce rapport</w:t>
      </w:r>
      <w:r w:rsidR="007352A5" w:rsidRPr="000523C3">
        <w:rPr>
          <w:sz w:val="24"/>
          <w:szCs w:val="20"/>
        </w:rPr>
        <w:t>.</w:t>
      </w:r>
      <w:bookmarkStart w:id="2" w:name="_Toc63202125"/>
    </w:p>
    <w:p w14:paraId="03FF93C0" w14:textId="2C9B395B" w:rsidR="00180578" w:rsidRDefault="0030399A" w:rsidP="003F0C67">
      <w:pPr>
        <w:jc w:val="center"/>
        <w:rPr>
          <w:shd w:val="clear" w:color="auto" w:fill="FFFFFF"/>
        </w:rPr>
      </w:pPr>
      <w:r w:rsidRPr="003F0C67">
        <w:rPr>
          <w:rStyle w:val="Titre1Car"/>
        </w:rPr>
        <w:t>D</w:t>
      </w:r>
      <w:r w:rsidR="00180578" w:rsidRPr="003F0C67">
        <w:rPr>
          <w:rStyle w:val="Titre1Car"/>
        </w:rPr>
        <w:t>iagramme</w:t>
      </w:r>
      <w:r w:rsidR="007352A5" w:rsidRPr="003F0C67">
        <w:rPr>
          <w:rStyle w:val="Titre1Car"/>
        </w:rPr>
        <w:t xml:space="preserve"> UML</w:t>
      </w:r>
      <w:bookmarkEnd w:id="2"/>
    </w:p>
    <w:p w14:paraId="54BCD551" w14:textId="07FE73DE" w:rsidR="00ED66A7" w:rsidRPr="00ED66A7" w:rsidRDefault="00ED66A7" w:rsidP="00ED66A7"/>
    <w:p w14:paraId="015BE8E3" w14:textId="47AFD1B5" w:rsidR="007A7E7A" w:rsidRDefault="003F0C67" w:rsidP="007A7E7A">
      <w:r w:rsidRPr="003F0C67">
        <w:rPr>
          <w:rStyle w:val="Titre1Car"/>
        </w:rPr>
        <w:drawing>
          <wp:anchor distT="0" distB="0" distL="114300" distR="114300" simplePos="0" relativeHeight="251675648" behindDoc="0" locked="0" layoutInCell="1" allowOverlap="1" wp14:anchorId="4F2F941F" wp14:editId="6B8BF4EE">
            <wp:simplePos x="0" y="0"/>
            <wp:positionH relativeFrom="margin">
              <wp:posOffset>316865</wp:posOffset>
            </wp:positionH>
            <wp:positionV relativeFrom="paragraph">
              <wp:posOffset>-226060</wp:posOffset>
            </wp:positionV>
            <wp:extent cx="5972175" cy="3630930"/>
            <wp:effectExtent l="0" t="0" r="9525" b="7620"/>
            <wp:wrapSquare wrapText="bothSides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70" t="7032" r="7529" b="12350"/>
                    <a:stretch/>
                  </pic:blipFill>
                  <pic:spPr bwMode="auto">
                    <a:xfrm>
                      <a:off x="0" y="0"/>
                      <a:ext cx="5972175" cy="3630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205857" w14:textId="77777777" w:rsidR="003F0C67" w:rsidRDefault="003F0C67" w:rsidP="00ED66A7">
      <w:pPr>
        <w:ind w:firstLine="708"/>
        <w:rPr>
          <w:sz w:val="24"/>
          <w:szCs w:val="20"/>
        </w:rPr>
      </w:pPr>
    </w:p>
    <w:p w14:paraId="0E19A560" w14:textId="67667195" w:rsidR="003A17D2" w:rsidRPr="000523C3" w:rsidRDefault="0090785B" w:rsidP="00ED66A7">
      <w:pPr>
        <w:ind w:firstLine="708"/>
        <w:rPr>
          <w:sz w:val="24"/>
          <w:szCs w:val="20"/>
        </w:rPr>
      </w:pPr>
      <w:r w:rsidRPr="000523C3">
        <w:rPr>
          <w:sz w:val="24"/>
          <w:szCs w:val="20"/>
        </w:rPr>
        <w:t>Parmi</w:t>
      </w:r>
      <w:r w:rsidR="003A17D2" w:rsidRPr="000523C3">
        <w:rPr>
          <w:sz w:val="24"/>
          <w:szCs w:val="20"/>
        </w:rPr>
        <w:t xml:space="preserve"> les changements que nous avons </w:t>
      </w:r>
      <w:r w:rsidRPr="000523C3">
        <w:rPr>
          <w:sz w:val="24"/>
          <w:szCs w:val="20"/>
        </w:rPr>
        <w:t>décidé</w:t>
      </w:r>
      <w:r w:rsidR="003A17D2" w:rsidRPr="000523C3">
        <w:rPr>
          <w:sz w:val="24"/>
          <w:szCs w:val="20"/>
        </w:rPr>
        <w:t xml:space="preserve"> </w:t>
      </w:r>
      <w:r w:rsidR="00ED66A7" w:rsidRPr="000523C3">
        <w:rPr>
          <w:sz w:val="24"/>
          <w:szCs w:val="20"/>
        </w:rPr>
        <w:t>d’</w:t>
      </w:r>
      <w:r w:rsidR="007A7E7A" w:rsidRPr="000523C3">
        <w:rPr>
          <w:sz w:val="24"/>
          <w:szCs w:val="20"/>
        </w:rPr>
        <w:t>opérer</w:t>
      </w:r>
      <w:r w:rsidR="003A17D2" w:rsidRPr="000523C3">
        <w:rPr>
          <w:sz w:val="24"/>
          <w:szCs w:val="20"/>
        </w:rPr>
        <w:t xml:space="preserve">, le plus </w:t>
      </w:r>
      <w:r w:rsidR="007A7E7A" w:rsidRPr="000523C3">
        <w:rPr>
          <w:sz w:val="24"/>
          <w:szCs w:val="20"/>
        </w:rPr>
        <w:t>conséquent</w:t>
      </w:r>
      <w:r w:rsidR="003A17D2" w:rsidRPr="000523C3">
        <w:rPr>
          <w:sz w:val="24"/>
          <w:szCs w:val="20"/>
        </w:rPr>
        <w:t xml:space="preserve"> a été l’instauration de compte</w:t>
      </w:r>
      <w:r w:rsidR="000476D8" w:rsidRPr="000523C3">
        <w:rPr>
          <w:sz w:val="24"/>
          <w:szCs w:val="20"/>
        </w:rPr>
        <w:t>s</w:t>
      </w:r>
      <w:r w:rsidR="003A17D2" w:rsidRPr="000523C3">
        <w:rPr>
          <w:sz w:val="24"/>
          <w:szCs w:val="20"/>
        </w:rPr>
        <w:t xml:space="preserve"> pour les commis et les livreurs incluant </w:t>
      </w:r>
      <w:r w:rsidRPr="000523C3">
        <w:rPr>
          <w:sz w:val="24"/>
          <w:szCs w:val="20"/>
        </w:rPr>
        <w:t xml:space="preserve">une </w:t>
      </w:r>
      <w:r w:rsidR="003A17D2" w:rsidRPr="000523C3">
        <w:rPr>
          <w:sz w:val="24"/>
          <w:szCs w:val="20"/>
        </w:rPr>
        <w:t>attribution d’un mot</w:t>
      </w:r>
      <w:r w:rsidR="000476D8" w:rsidRPr="000523C3">
        <w:rPr>
          <w:sz w:val="24"/>
          <w:szCs w:val="20"/>
        </w:rPr>
        <w:t xml:space="preserve"> de passe</w:t>
      </w:r>
      <w:r w:rsidR="003A17D2" w:rsidRPr="000523C3">
        <w:rPr>
          <w:sz w:val="24"/>
          <w:szCs w:val="20"/>
        </w:rPr>
        <w:t xml:space="preserve"> </w:t>
      </w:r>
      <w:r w:rsidRPr="000523C3">
        <w:rPr>
          <w:sz w:val="24"/>
          <w:szCs w:val="20"/>
        </w:rPr>
        <w:t>afin</w:t>
      </w:r>
      <w:r w:rsidR="003A17D2" w:rsidRPr="000523C3">
        <w:rPr>
          <w:sz w:val="24"/>
          <w:szCs w:val="20"/>
        </w:rPr>
        <w:t xml:space="preserve"> de pouvoir s</w:t>
      </w:r>
      <w:r w:rsidR="007A7E7A" w:rsidRPr="000523C3">
        <w:rPr>
          <w:sz w:val="24"/>
          <w:szCs w:val="20"/>
        </w:rPr>
        <w:t>’y</w:t>
      </w:r>
      <w:r w:rsidR="003A17D2" w:rsidRPr="000523C3">
        <w:rPr>
          <w:sz w:val="24"/>
          <w:szCs w:val="20"/>
        </w:rPr>
        <w:t xml:space="preserve"> connecter.</w:t>
      </w:r>
    </w:p>
    <w:p w14:paraId="02C9498B" w14:textId="15039A11" w:rsidR="0073009E" w:rsidRPr="000523C3" w:rsidRDefault="003A17D2" w:rsidP="0090785B">
      <w:pPr>
        <w:rPr>
          <w:sz w:val="24"/>
          <w:szCs w:val="20"/>
        </w:rPr>
      </w:pPr>
      <w:r w:rsidRPr="000523C3">
        <w:rPr>
          <w:sz w:val="24"/>
          <w:szCs w:val="20"/>
        </w:rPr>
        <w:t xml:space="preserve">Un autre élément </w:t>
      </w:r>
      <w:r w:rsidR="007A7E7A" w:rsidRPr="000523C3">
        <w:rPr>
          <w:sz w:val="24"/>
          <w:szCs w:val="20"/>
        </w:rPr>
        <w:t>de</w:t>
      </w:r>
      <w:r w:rsidRPr="000523C3">
        <w:rPr>
          <w:sz w:val="24"/>
          <w:szCs w:val="20"/>
        </w:rPr>
        <w:t xml:space="preserve"> notre UML </w:t>
      </w:r>
      <w:r w:rsidR="0090785B" w:rsidRPr="000523C3">
        <w:rPr>
          <w:sz w:val="24"/>
          <w:szCs w:val="20"/>
        </w:rPr>
        <w:t xml:space="preserve">est la création de la classe Pizzeria qui </w:t>
      </w:r>
      <w:r w:rsidR="007A7E7A" w:rsidRPr="000523C3">
        <w:rPr>
          <w:sz w:val="24"/>
          <w:szCs w:val="20"/>
        </w:rPr>
        <w:t xml:space="preserve">contient </w:t>
      </w:r>
      <w:r w:rsidR="0090785B" w:rsidRPr="000523C3">
        <w:rPr>
          <w:sz w:val="24"/>
          <w:szCs w:val="20"/>
        </w:rPr>
        <w:t xml:space="preserve">toutes les informations </w:t>
      </w:r>
      <w:r w:rsidR="00C60A1E" w:rsidRPr="000523C3">
        <w:rPr>
          <w:sz w:val="24"/>
          <w:szCs w:val="20"/>
        </w:rPr>
        <w:t>relatives à</w:t>
      </w:r>
      <w:r w:rsidR="0090785B" w:rsidRPr="000523C3">
        <w:rPr>
          <w:sz w:val="24"/>
          <w:szCs w:val="20"/>
        </w:rPr>
        <w:t xml:space="preserve"> la pizzeria</w:t>
      </w:r>
      <w:r w:rsidR="00C60A1E" w:rsidRPr="000523C3">
        <w:rPr>
          <w:sz w:val="24"/>
          <w:szCs w:val="20"/>
        </w:rPr>
        <w:t>. Cela</w:t>
      </w:r>
      <w:r w:rsidR="0090785B" w:rsidRPr="000523C3">
        <w:rPr>
          <w:sz w:val="24"/>
          <w:szCs w:val="20"/>
        </w:rPr>
        <w:t xml:space="preserve"> </w:t>
      </w:r>
      <w:r w:rsidR="00C60A1E" w:rsidRPr="000523C3">
        <w:rPr>
          <w:sz w:val="24"/>
          <w:szCs w:val="20"/>
        </w:rPr>
        <w:t>permet en</w:t>
      </w:r>
      <w:r w:rsidR="0090785B" w:rsidRPr="000523C3">
        <w:rPr>
          <w:sz w:val="24"/>
          <w:szCs w:val="20"/>
        </w:rPr>
        <w:t xml:space="preserve"> quelque</w:t>
      </w:r>
      <w:r w:rsidR="000476D8" w:rsidRPr="000523C3">
        <w:rPr>
          <w:sz w:val="24"/>
          <w:szCs w:val="20"/>
        </w:rPr>
        <w:t>s</w:t>
      </w:r>
      <w:r w:rsidR="0090785B" w:rsidRPr="000523C3">
        <w:rPr>
          <w:sz w:val="24"/>
          <w:szCs w:val="20"/>
        </w:rPr>
        <w:t xml:space="preserve"> modification</w:t>
      </w:r>
      <w:r w:rsidR="000476D8" w:rsidRPr="000523C3">
        <w:rPr>
          <w:sz w:val="24"/>
          <w:szCs w:val="20"/>
        </w:rPr>
        <w:t>s</w:t>
      </w:r>
      <w:r w:rsidR="0090785B" w:rsidRPr="000523C3">
        <w:rPr>
          <w:sz w:val="24"/>
          <w:szCs w:val="20"/>
        </w:rPr>
        <w:t xml:space="preserve">, </w:t>
      </w:r>
      <w:r w:rsidR="00C60A1E" w:rsidRPr="000523C3">
        <w:rPr>
          <w:sz w:val="24"/>
          <w:szCs w:val="20"/>
        </w:rPr>
        <w:t>de créer</w:t>
      </w:r>
      <w:r w:rsidR="0090785B" w:rsidRPr="000523C3">
        <w:rPr>
          <w:sz w:val="24"/>
          <w:szCs w:val="20"/>
        </w:rPr>
        <w:t xml:space="preserve"> un système pou</w:t>
      </w:r>
      <w:r w:rsidR="00C60A1E" w:rsidRPr="000523C3">
        <w:rPr>
          <w:sz w:val="24"/>
          <w:szCs w:val="20"/>
        </w:rPr>
        <w:t>vant</w:t>
      </w:r>
      <w:r w:rsidR="0090785B" w:rsidRPr="000523C3">
        <w:rPr>
          <w:sz w:val="24"/>
          <w:szCs w:val="20"/>
        </w:rPr>
        <w:t xml:space="preserve"> gérer plusieurs restaurant</w:t>
      </w:r>
      <w:r w:rsidR="000476D8" w:rsidRPr="000523C3">
        <w:rPr>
          <w:sz w:val="24"/>
          <w:szCs w:val="20"/>
        </w:rPr>
        <w:t>s</w:t>
      </w:r>
      <w:r w:rsidR="0090785B" w:rsidRPr="000523C3">
        <w:rPr>
          <w:sz w:val="24"/>
          <w:szCs w:val="20"/>
        </w:rPr>
        <w:t xml:space="preserve"> à la fois.</w:t>
      </w:r>
    </w:p>
    <w:p w14:paraId="2C9654C7" w14:textId="4F4CDABC" w:rsidR="00ED66A7" w:rsidRPr="000523C3" w:rsidRDefault="00E22D2F" w:rsidP="0090785B">
      <w:pPr>
        <w:rPr>
          <w:sz w:val="24"/>
          <w:szCs w:val="20"/>
        </w:rPr>
      </w:pPr>
      <w:r w:rsidRPr="000523C3">
        <w:rPr>
          <w:sz w:val="24"/>
          <w:szCs w:val="20"/>
        </w:rPr>
        <w:tab/>
        <w:t xml:space="preserve">On suppose la présence d’un cuisiner entre la commande et le livreur mais n’ayant pas </w:t>
      </w:r>
      <w:r w:rsidR="00C60A1E" w:rsidRPr="000523C3">
        <w:rPr>
          <w:sz w:val="24"/>
          <w:szCs w:val="20"/>
        </w:rPr>
        <w:t>de</w:t>
      </w:r>
      <w:r w:rsidRPr="000523C3">
        <w:rPr>
          <w:sz w:val="24"/>
          <w:szCs w:val="20"/>
        </w:rPr>
        <w:t xml:space="preserve"> fonction dans ce diagramme ni </w:t>
      </w:r>
      <w:r w:rsidR="00C60A1E" w:rsidRPr="000523C3">
        <w:rPr>
          <w:sz w:val="24"/>
          <w:szCs w:val="20"/>
        </w:rPr>
        <w:t xml:space="preserve">de </w:t>
      </w:r>
      <w:r w:rsidRPr="000523C3">
        <w:rPr>
          <w:sz w:val="24"/>
          <w:szCs w:val="20"/>
        </w:rPr>
        <w:t xml:space="preserve">précision </w:t>
      </w:r>
      <w:r w:rsidR="00C60A1E" w:rsidRPr="000523C3">
        <w:rPr>
          <w:sz w:val="24"/>
          <w:szCs w:val="20"/>
        </w:rPr>
        <w:t>dans</w:t>
      </w:r>
      <w:r w:rsidRPr="000523C3">
        <w:rPr>
          <w:sz w:val="24"/>
          <w:szCs w:val="20"/>
        </w:rPr>
        <w:t xml:space="preserve"> du cahier des charges</w:t>
      </w:r>
      <w:r w:rsidR="00C60A1E" w:rsidRPr="000523C3">
        <w:rPr>
          <w:sz w:val="24"/>
          <w:szCs w:val="20"/>
        </w:rPr>
        <w:t xml:space="preserve"> sur c</w:t>
      </w:r>
      <w:r w:rsidR="003F0C67">
        <w:rPr>
          <w:sz w:val="24"/>
          <w:szCs w:val="20"/>
        </w:rPr>
        <w:t>elui-ci</w:t>
      </w:r>
      <w:r w:rsidR="000476D8" w:rsidRPr="000523C3">
        <w:rPr>
          <w:sz w:val="24"/>
          <w:szCs w:val="20"/>
        </w:rPr>
        <w:t>, n</w:t>
      </w:r>
      <w:r w:rsidRPr="000523C3">
        <w:rPr>
          <w:sz w:val="24"/>
          <w:szCs w:val="20"/>
        </w:rPr>
        <w:t xml:space="preserve">ous avons décidé de ne pas le </w:t>
      </w:r>
      <w:r w:rsidR="00C60A1E" w:rsidRPr="000523C3">
        <w:rPr>
          <w:sz w:val="24"/>
          <w:szCs w:val="20"/>
        </w:rPr>
        <w:t>faire figurer</w:t>
      </w:r>
      <w:r w:rsidRPr="000523C3">
        <w:rPr>
          <w:sz w:val="24"/>
          <w:szCs w:val="20"/>
        </w:rPr>
        <w:t xml:space="preserve"> dans le diagramme.</w:t>
      </w:r>
    </w:p>
    <w:p w14:paraId="37435926" w14:textId="266D0B58" w:rsidR="00ED66A7" w:rsidRDefault="0073009E" w:rsidP="000523C3">
      <w:pPr>
        <w:pStyle w:val="Titre1"/>
        <w:jc w:val="center"/>
      </w:pPr>
      <w:bookmarkStart w:id="3" w:name="_Toc63202126"/>
      <w:r>
        <w:t>Charte Graphique</w:t>
      </w:r>
      <w:bookmarkEnd w:id="3"/>
    </w:p>
    <w:p w14:paraId="4058F2A1" w14:textId="77777777" w:rsidR="000523C3" w:rsidRPr="000523C3" w:rsidRDefault="000523C3" w:rsidP="000523C3"/>
    <w:p w14:paraId="6F4161BC" w14:textId="3DF9D872" w:rsidR="00FA1CE3" w:rsidRPr="000523C3" w:rsidRDefault="0073009E" w:rsidP="000523C3">
      <w:pPr>
        <w:rPr>
          <w:color w:val="FF0000"/>
          <w:sz w:val="24"/>
          <w:szCs w:val="20"/>
        </w:rPr>
      </w:pPr>
      <w:r w:rsidRPr="000523C3">
        <w:rPr>
          <w:sz w:val="24"/>
          <w:szCs w:val="20"/>
        </w:rPr>
        <w:t xml:space="preserve">Nous avons </w:t>
      </w:r>
      <w:r w:rsidR="00C60A1E" w:rsidRPr="000523C3">
        <w:rPr>
          <w:sz w:val="24"/>
          <w:szCs w:val="20"/>
        </w:rPr>
        <w:t>choisi</w:t>
      </w:r>
      <w:r w:rsidRPr="000523C3">
        <w:rPr>
          <w:sz w:val="24"/>
          <w:szCs w:val="20"/>
        </w:rPr>
        <w:t xml:space="preserve"> d’utilis</w:t>
      </w:r>
      <w:r w:rsidR="000476D8" w:rsidRPr="000523C3">
        <w:rPr>
          <w:sz w:val="24"/>
          <w:szCs w:val="20"/>
        </w:rPr>
        <w:t>er</w:t>
      </w:r>
      <w:r w:rsidRPr="000523C3">
        <w:rPr>
          <w:sz w:val="24"/>
          <w:szCs w:val="20"/>
        </w:rPr>
        <w:t xml:space="preserve"> </w:t>
      </w:r>
      <w:r w:rsidR="003F0C67">
        <w:rPr>
          <w:sz w:val="24"/>
          <w:szCs w:val="20"/>
        </w:rPr>
        <w:t>comme</w:t>
      </w:r>
      <w:r w:rsidRPr="000523C3">
        <w:rPr>
          <w:sz w:val="24"/>
          <w:szCs w:val="20"/>
        </w:rPr>
        <w:t xml:space="preserve"> co</w:t>
      </w:r>
      <w:r w:rsidR="00C60A1E" w:rsidRPr="000523C3">
        <w:rPr>
          <w:sz w:val="24"/>
          <w:szCs w:val="20"/>
        </w:rPr>
        <w:t>uleurs </w:t>
      </w:r>
      <w:r w:rsidR="003F0C67">
        <w:rPr>
          <w:sz w:val="24"/>
          <w:szCs w:val="20"/>
        </w:rPr>
        <w:t xml:space="preserve">principale </w:t>
      </w:r>
      <w:r w:rsidR="00C60A1E" w:rsidRPr="000523C3">
        <w:rPr>
          <w:sz w:val="24"/>
          <w:szCs w:val="20"/>
        </w:rPr>
        <w:t xml:space="preserve">l’orange </w:t>
      </w:r>
      <w:r w:rsidR="003F0C67">
        <w:rPr>
          <w:sz w:val="24"/>
          <w:szCs w:val="20"/>
        </w:rPr>
        <w:t xml:space="preserve">pour </w:t>
      </w:r>
      <w:r w:rsidR="00C60A1E" w:rsidRPr="000523C3">
        <w:rPr>
          <w:sz w:val="24"/>
          <w:szCs w:val="20"/>
        </w:rPr>
        <w:t>symbolis</w:t>
      </w:r>
      <w:r w:rsidR="003F0C67">
        <w:rPr>
          <w:sz w:val="24"/>
          <w:szCs w:val="20"/>
        </w:rPr>
        <w:t>er</w:t>
      </w:r>
      <w:r w:rsidR="00C60A1E" w:rsidRPr="000523C3">
        <w:rPr>
          <w:sz w:val="24"/>
          <w:szCs w:val="20"/>
        </w:rPr>
        <w:t xml:space="preserve"> à la fois </w:t>
      </w:r>
      <w:r w:rsidR="00ED66A7" w:rsidRPr="000523C3">
        <w:rPr>
          <w:sz w:val="24"/>
          <w:szCs w:val="20"/>
        </w:rPr>
        <w:t xml:space="preserve">la bonne humeur, l’optimiste, la générosité, la créativité </w:t>
      </w:r>
      <w:r w:rsidR="000476D8" w:rsidRPr="000523C3">
        <w:rPr>
          <w:sz w:val="24"/>
          <w:szCs w:val="20"/>
        </w:rPr>
        <w:t xml:space="preserve">et </w:t>
      </w:r>
      <w:r w:rsidR="00ED66A7" w:rsidRPr="000523C3">
        <w:rPr>
          <w:sz w:val="24"/>
          <w:szCs w:val="20"/>
        </w:rPr>
        <w:t xml:space="preserve">la joie mais </w:t>
      </w:r>
      <w:r w:rsidR="00C60A1E" w:rsidRPr="000523C3">
        <w:rPr>
          <w:sz w:val="24"/>
          <w:szCs w:val="20"/>
        </w:rPr>
        <w:t xml:space="preserve">aussi </w:t>
      </w:r>
      <w:r w:rsidR="00ED66A7" w:rsidRPr="000523C3">
        <w:rPr>
          <w:sz w:val="24"/>
          <w:szCs w:val="20"/>
        </w:rPr>
        <w:t xml:space="preserve">le fromage que l’on </w:t>
      </w:r>
      <w:r w:rsidR="00C60A1E" w:rsidRPr="000523C3">
        <w:rPr>
          <w:sz w:val="24"/>
          <w:szCs w:val="20"/>
        </w:rPr>
        <w:t>re</w:t>
      </w:r>
      <w:r w:rsidR="00ED66A7" w:rsidRPr="000523C3">
        <w:rPr>
          <w:sz w:val="24"/>
          <w:szCs w:val="20"/>
        </w:rPr>
        <w:t>trouve sur les pizza</w:t>
      </w:r>
      <w:r w:rsidR="000476D8" w:rsidRPr="000523C3">
        <w:rPr>
          <w:sz w:val="24"/>
          <w:szCs w:val="20"/>
        </w:rPr>
        <w:t>s</w:t>
      </w:r>
      <w:r w:rsidR="00ED66A7" w:rsidRPr="000523C3">
        <w:rPr>
          <w:sz w:val="24"/>
          <w:szCs w:val="20"/>
        </w:rPr>
        <w:t>.</w:t>
      </w:r>
      <w:r w:rsidR="00C60A1E" w:rsidRPr="000523C3">
        <w:rPr>
          <w:sz w:val="24"/>
          <w:szCs w:val="20"/>
        </w:rPr>
        <w:t xml:space="preserve"> </w:t>
      </w:r>
    </w:p>
    <w:p w14:paraId="229D2EF2" w14:textId="528FBC8D" w:rsidR="00180578" w:rsidRDefault="000D223C" w:rsidP="00ED66A7">
      <w:pPr>
        <w:pStyle w:val="Titre1"/>
        <w:jc w:val="center"/>
      </w:pPr>
      <w:bookmarkStart w:id="4" w:name="_Toc63202127"/>
      <w:r>
        <w:t>Module Client</w:t>
      </w:r>
      <w:bookmarkEnd w:id="4"/>
    </w:p>
    <w:p w14:paraId="008EFA79" w14:textId="22D4011C" w:rsidR="00FA1CE3" w:rsidRPr="00FA1CE3" w:rsidRDefault="000523C3" w:rsidP="00FA1CE3">
      <w:r>
        <w:rPr>
          <w:noProof/>
        </w:rPr>
        <w:drawing>
          <wp:anchor distT="0" distB="0" distL="114300" distR="114300" simplePos="0" relativeHeight="251676672" behindDoc="0" locked="0" layoutInCell="1" allowOverlap="1" wp14:anchorId="6CC13D5E" wp14:editId="6BAAB822">
            <wp:simplePos x="0" y="0"/>
            <wp:positionH relativeFrom="margin">
              <wp:align>center</wp:align>
            </wp:positionH>
            <wp:positionV relativeFrom="paragraph">
              <wp:posOffset>93345</wp:posOffset>
            </wp:positionV>
            <wp:extent cx="4130040" cy="2502535"/>
            <wp:effectExtent l="0" t="0" r="3810" b="0"/>
            <wp:wrapSquare wrapText="bothSides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14" t="13485" r="27188" b="16813"/>
                    <a:stretch/>
                  </pic:blipFill>
                  <pic:spPr bwMode="auto">
                    <a:xfrm>
                      <a:off x="0" y="0"/>
                      <a:ext cx="4130040" cy="2502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D3AF54" w14:textId="20C78F5F" w:rsidR="000D223C" w:rsidRDefault="000D223C" w:rsidP="00FC4B57">
      <w:pPr>
        <w:rPr>
          <w:noProof/>
        </w:rPr>
      </w:pPr>
    </w:p>
    <w:p w14:paraId="031ECDFD" w14:textId="36A9FF5F" w:rsidR="00180578" w:rsidRDefault="00180578" w:rsidP="00FC4B57"/>
    <w:p w14:paraId="4FD10EBE" w14:textId="77777777" w:rsidR="00180578" w:rsidRDefault="00180578" w:rsidP="00FC4B57"/>
    <w:p w14:paraId="222F72D5" w14:textId="77777777" w:rsidR="00180578" w:rsidRDefault="00180578" w:rsidP="00FC4B57"/>
    <w:p w14:paraId="11551DC3" w14:textId="77777777" w:rsidR="00180578" w:rsidRDefault="00180578" w:rsidP="00FC4B57"/>
    <w:p w14:paraId="09638727" w14:textId="77777777" w:rsidR="00180578" w:rsidRDefault="00180578" w:rsidP="00FC4B57"/>
    <w:p w14:paraId="4A449751" w14:textId="41D7ED1F" w:rsidR="00180578" w:rsidRDefault="00180578" w:rsidP="00FC4B57"/>
    <w:p w14:paraId="2FF42EBE" w14:textId="77777777" w:rsidR="00ED66A7" w:rsidRDefault="00ED66A7" w:rsidP="00FC4B57"/>
    <w:p w14:paraId="477B5E71" w14:textId="1DF83652" w:rsidR="000025FB" w:rsidRPr="000523C3" w:rsidRDefault="000D223C" w:rsidP="00FC4B57">
      <w:pPr>
        <w:rPr>
          <w:sz w:val="24"/>
          <w:szCs w:val="20"/>
        </w:rPr>
      </w:pPr>
      <w:r w:rsidRPr="000523C3">
        <w:rPr>
          <w:sz w:val="24"/>
          <w:szCs w:val="20"/>
        </w:rPr>
        <w:t xml:space="preserve">Ce module, accessible </w:t>
      </w:r>
      <w:r w:rsidR="00C60A1E" w:rsidRPr="000523C3">
        <w:rPr>
          <w:sz w:val="24"/>
          <w:szCs w:val="20"/>
        </w:rPr>
        <w:t xml:space="preserve">uniquement après </w:t>
      </w:r>
      <w:r w:rsidR="003F0C67">
        <w:rPr>
          <w:sz w:val="24"/>
          <w:szCs w:val="20"/>
        </w:rPr>
        <w:t>s’être connecté</w:t>
      </w:r>
      <w:r w:rsidRPr="000523C3">
        <w:rPr>
          <w:sz w:val="24"/>
          <w:szCs w:val="20"/>
        </w:rPr>
        <w:t xml:space="preserve">, n’est </w:t>
      </w:r>
      <w:r w:rsidR="00C60A1E" w:rsidRPr="000523C3">
        <w:rPr>
          <w:sz w:val="24"/>
          <w:szCs w:val="20"/>
        </w:rPr>
        <w:t>disponible</w:t>
      </w:r>
      <w:r w:rsidRPr="000523C3">
        <w:rPr>
          <w:sz w:val="24"/>
          <w:szCs w:val="20"/>
        </w:rPr>
        <w:t xml:space="preserve"> seulement pour les commis. Il permet en </w:t>
      </w:r>
      <w:r w:rsidR="000476D8" w:rsidRPr="000523C3">
        <w:rPr>
          <w:sz w:val="24"/>
          <w:szCs w:val="20"/>
        </w:rPr>
        <w:t>o</w:t>
      </w:r>
      <w:r w:rsidRPr="000523C3">
        <w:rPr>
          <w:sz w:val="24"/>
          <w:szCs w:val="20"/>
        </w:rPr>
        <w:t>utre d’ajouter, modifier, supprim</w:t>
      </w:r>
      <w:r w:rsidR="000476D8" w:rsidRPr="000523C3">
        <w:rPr>
          <w:sz w:val="24"/>
          <w:szCs w:val="20"/>
        </w:rPr>
        <w:t>er</w:t>
      </w:r>
      <w:r w:rsidRPr="000523C3">
        <w:rPr>
          <w:sz w:val="24"/>
          <w:szCs w:val="20"/>
        </w:rPr>
        <w:t xml:space="preserve">, </w:t>
      </w:r>
      <w:r w:rsidR="000476D8" w:rsidRPr="000523C3">
        <w:rPr>
          <w:sz w:val="24"/>
          <w:szCs w:val="20"/>
        </w:rPr>
        <w:t xml:space="preserve">et </w:t>
      </w:r>
      <w:r w:rsidRPr="000523C3">
        <w:rPr>
          <w:sz w:val="24"/>
          <w:szCs w:val="20"/>
        </w:rPr>
        <w:t xml:space="preserve">trier </w:t>
      </w:r>
      <w:r w:rsidR="00C60A1E" w:rsidRPr="000523C3">
        <w:rPr>
          <w:sz w:val="24"/>
          <w:szCs w:val="20"/>
        </w:rPr>
        <w:t>l</w:t>
      </w:r>
      <w:r w:rsidRPr="000523C3">
        <w:rPr>
          <w:sz w:val="24"/>
          <w:szCs w:val="20"/>
        </w:rPr>
        <w:t>es clients ainsi que le personnel mais également de rechercher un client par son numéro de téléphone lorsque celui-ci appel</w:t>
      </w:r>
      <w:r w:rsidR="000476D8" w:rsidRPr="000523C3">
        <w:rPr>
          <w:sz w:val="24"/>
          <w:szCs w:val="20"/>
        </w:rPr>
        <w:t>le</w:t>
      </w:r>
      <w:r w:rsidRPr="000523C3">
        <w:rPr>
          <w:sz w:val="24"/>
          <w:szCs w:val="20"/>
        </w:rPr>
        <w:t xml:space="preserve"> la pizzeria.</w:t>
      </w:r>
    </w:p>
    <w:p w14:paraId="350B4A91" w14:textId="332401D0" w:rsidR="000D223C" w:rsidRDefault="001C2438" w:rsidP="00FC4B5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14E037DA" wp14:editId="7BC8916A">
            <wp:simplePos x="0" y="0"/>
            <wp:positionH relativeFrom="margin">
              <wp:posOffset>28575</wp:posOffset>
            </wp:positionH>
            <wp:positionV relativeFrom="paragraph">
              <wp:posOffset>31115</wp:posOffset>
            </wp:positionV>
            <wp:extent cx="1418590" cy="1927225"/>
            <wp:effectExtent l="0" t="0" r="0" b="0"/>
            <wp:wrapSquare wrapText="bothSides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29" t="19292" r="67322" b="28421"/>
                    <a:stretch/>
                  </pic:blipFill>
                  <pic:spPr bwMode="auto">
                    <a:xfrm>
                      <a:off x="0" y="0"/>
                      <a:ext cx="1418590" cy="1927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20430A" w14:textId="77777777" w:rsidR="00ED66A7" w:rsidRDefault="00ED66A7" w:rsidP="00FC4B57">
      <w:pPr>
        <w:rPr>
          <w:noProof/>
        </w:rPr>
      </w:pPr>
    </w:p>
    <w:p w14:paraId="4DC3AAB6" w14:textId="28DCB2B8" w:rsidR="000D223C" w:rsidRPr="000523C3" w:rsidRDefault="000D223C" w:rsidP="00FC4B57">
      <w:pPr>
        <w:rPr>
          <w:noProof/>
          <w:sz w:val="24"/>
          <w:szCs w:val="20"/>
        </w:rPr>
      </w:pPr>
      <w:r w:rsidRPr="000523C3">
        <w:rPr>
          <w:noProof/>
          <w:sz w:val="24"/>
          <w:szCs w:val="20"/>
        </w:rPr>
        <w:t>Si le client n’est pas trouvé, un message stipulera</w:t>
      </w:r>
      <w:r w:rsidR="00C60A1E" w:rsidRPr="000523C3">
        <w:rPr>
          <w:noProof/>
          <w:sz w:val="24"/>
          <w:szCs w:val="20"/>
        </w:rPr>
        <w:t xml:space="preserve"> alors</w:t>
      </w:r>
      <w:r w:rsidRPr="000523C3">
        <w:rPr>
          <w:noProof/>
          <w:sz w:val="24"/>
          <w:szCs w:val="20"/>
        </w:rPr>
        <w:t xml:space="preserve"> au commis que le client n</w:t>
      </w:r>
      <w:r w:rsidR="00C60A1E" w:rsidRPr="000523C3">
        <w:rPr>
          <w:noProof/>
          <w:sz w:val="24"/>
          <w:szCs w:val="20"/>
        </w:rPr>
        <w:t xml:space="preserve">e fait pas </w:t>
      </w:r>
      <w:r w:rsidR="00C60A1E" w:rsidRPr="000523C3">
        <w:rPr>
          <w:noProof/>
          <w:color w:val="FF0000"/>
          <w:sz w:val="24"/>
          <w:szCs w:val="20"/>
        </w:rPr>
        <w:t>parti de la base de données</w:t>
      </w:r>
      <w:r w:rsidRPr="000523C3">
        <w:rPr>
          <w:noProof/>
          <w:sz w:val="24"/>
          <w:szCs w:val="20"/>
        </w:rPr>
        <w:t>. Dans le cas contraire</w:t>
      </w:r>
      <w:r w:rsidR="00C60A1E" w:rsidRPr="000523C3">
        <w:rPr>
          <w:noProof/>
          <w:sz w:val="24"/>
          <w:szCs w:val="20"/>
        </w:rPr>
        <w:t>,</w:t>
      </w:r>
      <w:r w:rsidRPr="000523C3">
        <w:rPr>
          <w:noProof/>
          <w:sz w:val="24"/>
          <w:szCs w:val="20"/>
        </w:rPr>
        <w:t xml:space="preserve"> les informations du client </w:t>
      </w:r>
      <w:r w:rsidR="00C60A1E" w:rsidRPr="000523C3">
        <w:rPr>
          <w:noProof/>
          <w:sz w:val="24"/>
          <w:szCs w:val="20"/>
        </w:rPr>
        <w:t>s’afficheront</w:t>
      </w:r>
      <w:r w:rsidRPr="000523C3">
        <w:rPr>
          <w:noProof/>
          <w:sz w:val="24"/>
          <w:szCs w:val="20"/>
        </w:rPr>
        <w:t xml:space="preserve"> ainsi qu’un bouton « commander » afin que le commis puisse prendre la commande du client.</w:t>
      </w:r>
    </w:p>
    <w:p w14:paraId="379D3EC4" w14:textId="7D166243" w:rsidR="000D223C" w:rsidRDefault="000D223C" w:rsidP="00FC4B57">
      <w:pPr>
        <w:rPr>
          <w:noProof/>
        </w:rPr>
      </w:pPr>
    </w:p>
    <w:p w14:paraId="5EC4A2D1" w14:textId="175B5A85" w:rsidR="000D223C" w:rsidRDefault="000D223C" w:rsidP="00FC4B57">
      <w:pPr>
        <w:rPr>
          <w:noProof/>
        </w:rPr>
      </w:pPr>
    </w:p>
    <w:p w14:paraId="51223F07" w14:textId="77777777" w:rsidR="00944A3B" w:rsidRDefault="00944A3B" w:rsidP="00FC4B57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6BF45BD0" wp14:editId="3B2377B2">
            <wp:simplePos x="0" y="0"/>
            <wp:positionH relativeFrom="page">
              <wp:posOffset>4813300</wp:posOffset>
            </wp:positionH>
            <wp:positionV relativeFrom="paragraph">
              <wp:posOffset>52705</wp:posOffset>
            </wp:positionV>
            <wp:extent cx="2455892" cy="1409602"/>
            <wp:effectExtent l="0" t="0" r="1905" b="635"/>
            <wp:wrapSquare wrapText="bothSides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36" t="31047" r="52109" b="31244"/>
                    <a:stretch/>
                  </pic:blipFill>
                  <pic:spPr bwMode="auto">
                    <a:xfrm>
                      <a:off x="0" y="0"/>
                      <a:ext cx="2455892" cy="1409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AC4CFA" w14:textId="6A878852" w:rsidR="000D223C" w:rsidRPr="000523C3" w:rsidRDefault="00FA1CE3" w:rsidP="001C2438">
      <w:pPr>
        <w:rPr>
          <w:noProof/>
          <w:sz w:val="24"/>
          <w:szCs w:val="20"/>
        </w:rPr>
      </w:pPr>
      <w:r w:rsidRPr="000523C3">
        <w:rPr>
          <w:noProof/>
          <w:sz w:val="24"/>
          <w:szCs w:val="20"/>
        </w:rPr>
        <w:t>L’</w:t>
      </w:r>
      <w:r w:rsidR="00C60A1E" w:rsidRPr="000523C3">
        <w:rPr>
          <w:noProof/>
          <w:sz w:val="24"/>
          <w:szCs w:val="20"/>
        </w:rPr>
        <w:t>i</w:t>
      </w:r>
      <w:r w:rsidR="000D223C" w:rsidRPr="000523C3">
        <w:rPr>
          <w:noProof/>
          <w:sz w:val="24"/>
          <w:szCs w:val="20"/>
        </w:rPr>
        <w:t>nterface ci-</w:t>
      </w:r>
      <w:r w:rsidRPr="000523C3">
        <w:rPr>
          <w:noProof/>
          <w:sz w:val="24"/>
          <w:szCs w:val="20"/>
        </w:rPr>
        <w:t>contre</w:t>
      </w:r>
      <w:r w:rsidR="000D223C" w:rsidRPr="000523C3">
        <w:rPr>
          <w:noProof/>
          <w:sz w:val="24"/>
          <w:szCs w:val="20"/>
        </w:rPr>
        <w:t xml:space="preserve"> permet au commis de prendre la commande du client</w:t>
      </w:r>
      <w:r w:rsidR="00944A3B" w:rsidRPr="000523C3">
        <w:rPr>
          <w:noProof/>
          <w:sz w:val="24"/>
          <w:szCs w:val="20"/>
        </w:rPr>
        <w:t xml:space="preserve">. Il </w:t>
      </w:r>
      <w:r w:rsidRPr="000523C3">
        <w:rPr>
          <w:noProof/>
          <w:sz w:val="24"/>
          <w:szCs w:val="20"/>
        </w:rPr>
        <w:t xml:space="preserve">lui </w:t>
      </w:r>
      <w:r w:rsidR="00944A3B" w:rsidRPr="000523C3">
        <w:rPr>
          <w:noProof/>
          <w:sz w:val="24"/>
          <w:szCs w:val="20"/>
        </w:rPr>
        <w:t xml:space="preserve">suffit </w:t>
      </w:r>
      <w:r w:rsidRPr="000523C3">
        <w:rPr>
          <w:noProof/>
          <w:sz w:val="24"/>
          <w:szCs w:val="20"/>
        </w:rPr>
        <w:t>d’</w:t>
      </w:r>
      <w:r w:rsidR="00944A3B" w:rsidRPr="000523C3">
        <w:rPr>
          <w:noProof/>
          <w:sz w:val="24"/>
          <w:szCs w:val="20"/>
        </w:rPr>
        <w:t xml:space="preserve">ajouter une pizza au panier </w:t>
      </w:r>
      <w:r w:rsidRPr="000523C3">
        <w:rPr>
          <w:noProof/>
          <w:sz w:val="24"/>
          <w:szCs w:val="20"/>
        </w:rPr>
        <w:t>en</w:t>
      </w:r>
      <w:r w:rsidR="00944A3B" w:rsidRPr="000523C3">
        <w:rPr>
          <w:noProof/>
          <w:sz w:val="24"/>
          <w:szCs w:val="20"/>
        </w:rPr>
        <w:t xml:space="preserve"> cliqu</w:t>
      </w:r>
      <w:r w:rsidRPr="000523C3">
        <w:rPr>
          <w:noProof/>
          <w:sz w:val="24"/>
          <w:szCs w:val="20"/>
        </w:rPr>
        <w:t xml:space="preserve">ant </w:t>
      </w:r>
      <w:r w:rsidR="00944A3B" w:rsidRPr="000523C3">
        <w:rPr>
          <w:noProof/>
          <w:sz w:val="24"/>
          <w:szCs w:val="20"/>
        </w:rPr>
        <w:t>sur le bouton du même nom et de s</w:t>
      </w:r>
      <w:r w:rsidRPr="000523C3">
        <w:rPr>
          <w:noProof/>
          <w:sz w:val="24"/>
          <w:szCs w:val="20"/>
        </w:rPr>
        <w:t>é</w:t>
      </w:r>
      <w:r w:rsidR="00944A3B" w:rsidRPr="000523C3">
        <w:rPr>
          <w:noProof/>
          <w:sz w:val="24"/>
          <w:szCs w:val="20"/>
        </w:rPr>
        <w:t xml:space="preserve">lectionner les garnitures </w:t>
      </w:r>
      <w:r w:rsidRPr="000523C3">
        <w:rPr>
          <w:noProof/>
          <w:sz w:val="24"/>
          <w:szCs w:val="20"/>
        </w:rPr>
        <w:t>et</w:t>
      </w:r>
      <w:r w:rsidR="00944A3B" w:rsidRPr="000523C3">
        <w:rPr>
          <w:noProof/>
          <w:sz w:val="24"/>
          <w:szCs w:val="20"/>
        </w:rPr>
        <w:t xml:space="preserve"> extra</w:t>
      </w:r>
      <w:r w:rsidRPr="000523C3">
        <w:rPr>
          <w:noProof/>
          <w:sz w:val="24"/>
          <w:szCs w:val="20"/>
        </w:rPr>
        <w:t>s</w:t>
      </w:r>
      <w:r w:rsidR="00944A3B" w:rsidRPr="000523C3">
        <w:rPr>
          <w:noProof/>
          <w:sz w:val="24"/>
          <w:szCs w:val="20"/>
        </w:rPr>
        <w:t xml:space="preserve"> choisi</w:t>
      </w:r>
      <w:r w:rsidR="000476D8" w:rsidRPr="000523C3">
        <w:rPr>
          <w:noProof/>
          <w:sz w:val="24"/>
          <w:szCs w:val="20"/>
        </w:rPr>
        <w:t>s</w:t>
      </w:r>
      <w:r w:rsidR="00944A3B" w:rsidRPr="000523C3">
        <w:rPr>
          <w:noProof/>
          <w:sz w:val="24"/>
          <w:szCs w:val="20"/>
        </w:rPr>
        <w:t>.</w:t>
      </w:r>
    </w:p>
    <w:p w14:paraId="0583E6B2" w14:textId="394413F8" w:rsidR="000D223C" w:rsidRDefault="000D223C" w:rsidP="00944A3B">
      <w:pPr>
        <w:pStyle w:val="Titre1"/>
        <w:rPr>
          <w:shd w:val="clear" w:color="auto" w:fill="FFFFFF"/>
        </w:rPr>
      </w:pPr>
    </w:p>
    <w:p w14:paraId="7F1A883F" w14:textId="3CD17290" w:rsidR="000025FB" w:rsidRDefault="00944A3B" w:rsidP="000025FB">
      <w:pPr>
        <w:pStyle w:val="Titre1"/>
        <w:jc w:val="center"/>
        <w:rPr>
          <w:shd w:val="clear" w:color="auto" w:fill="FFFFFF"/>
        </w:rPr>
      </w:pPr>
      <w:bookmarkStart w:id="5" w:name="_Toc63202128"/>
      <w:r>
        <w:rPr>
          <w:shd w:val="clear" w:color="auto" w:fill="FFFFFF"/>
        </w:rPr>
        <w:t>Module Commande</w:t>
      </w:r>
      <w:bookmarkEnd w:id="5"/>
    </w:p>
    <w:p w14:paraId="4A24CFFC" w14:textId="0AC41E49" w:rsidR="00FA1CE3" w:rsidRPr="00FA1CE3" w:rsidRDefault="00FA1CE3" w:rsidP="00FA1CE3">
      <w:r>
        <w:rPr>
          <w:noProof/>
        </w:rPr>
        <w:drawing>
          <wp:anchor distT="0" distB="0" distL="114300" distR="114300" simplePos="0" relativeHeight="251680768" behindDoc="1" locked="0" layoutInCell="1" allowOverlap="1" wp14:anchorId="27CC3B0D" wp14:editId="57A99AC5">
            <wp:simplePos x="0" y="0"/>
            <wp:positionH relativeFrom="column">
              <wp:posOffset>1055370</wp:posOffset>
            </wp:positionH>
            <wp:positionV relativeFrom="paragraph">
              <wp:posOffset>166370</wp:posOffset>
            </wp:positionV>
            <wp:extent cx="4396154" cy="2637009"/>
            <wp:effectExtent l="0" t="0" r="4445" b="0"/>
            <wp:wrapTight wrapText="bothSides">
              <wp:wrapPolygon edited="0">
                <wp:start x="0" y="0"/>
                <wp:lineTo x="0" y="21382"/>
                <wp:lineTo x="21528" y="21382"/>
                <wp:lineTo x="21528" y="0"/>
                <wp:lineTo x="0" y="0"/>
              </wp:wrapPolygon>
            </wp:wrapTight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4" t="6352" r="33041" b="23090"/>
                    <a:stretch/>
                  </pic:blipFill>
                  <pic:spPr bwMode="auto">
                    <a:xfrm>
                      <a:off x="0" y="0"/>
                      <a:ext cx="4396154" cy="2637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7E9CE60" w14:textId="72D5AFBF" w:rsidR="000025FB" w:rsidRDefault="000025FB" w:rsidP="000025FB"/>
    <w:p w14:paraId="0AEAF9BD" w14:textId="39CBEF01" w:rsidR="00944A3B" w:rsidRDefault="00944A3B" w:rsidP="000025FB">
      <w:pPr>
        <w:rPr>
          <w:noProof/>
        </w:rPr>
      </w:pPr>
    </w:p>
    <w:p w14:paraId="25AE733E" w14:textId="7CD10C79" w:rsidR="00944A3B" w:rsidRDefault="00944A3B" w:rsidP="000025FB">
      <w:pPr>
        <w:rPr>
          <w:noProof/>
        </w:rPr>
      </w:pPr>
    </w:p>
    <w:p w14:paraId="1F9F0B86" w14:textId="0A2BFC85" w:rsidR="000025FB" w:rsidRDefault="000025FB" w:rsidP="000025FB"/>
    <w:p w14:paraId="3389D492" w14:textId="77777777" w:rsidR="000025FB" w:rsidRDefault="000025FB" w:rsidP="000025FB"/>
    <w:p w14:paraId="49ACA40E" w14:textId="77777777" w:rsidR="000025FB" w:rsidRDefault="000025FB" w:rsidP="000025FB"/>
    <w:p w14:paraId="7F1E7DB5" w14:textId="77777777" w:rsidR="000025FB" w:rsidRDefault="000025FB" w:rsidP="000025FB"/>
    <w:p w14:paraId="4FC973AD" w14:textId="77777777" w:rsidR="000025FB" w:rsidRDefault="000025FB" w:rsidP="000025FB"/>
    <w:p w14:paraId="5E656454" w14:textId="77777777" w:rsidR="00ED66A7" w:rsidRDefault="00ED66A7" w:rsidP="000025FB"/>
    <w:p w14:paraId="7E67957A" w14:textId="3FBA138C" w:rsidR="000025FB" w:rsidRPr="000523C3" w:rsidRDefault="00FA1CE3" w:rsidP="000025FB">
      <w:pPr>
        <w:rPr>
          <w:sz w:val="24"/>
          <w:szCs w:val="20"/>
        </w:rPr>
      </w:pPr>
      <w:r w:rsidRPr="000523C3">
        <w:rPr>
          <w:sz w:val="24"/>
          <w:szCs w:val="20"/>
        </w:rPr>
        <w:t>L</w:t>
      </w:r>
      <w:r w:rsidR="00944A3B" w:rsidRPr="000523C3">
        <w:rPr>
          <w:sz w:val="24"/>
          <w:szCs w:val="20"/>
        </w:rPr>
        <w:t>e module « Commande » est accessible p</w:t>
      </w:r>
      <w:r w:rsidR="000476D8" w:rsidRPr="000523C3">
        <w:rPr>
          <w:sz w:val="24"/>
          <w:szCs w:val="20"/>
        </w:rPr>
        <w:t>a</w:t>
      </w:r>
      <w:r w:rsidR="00944A3B" w:rsidRPr="000523C3">
        <w:rPr>
          <w:sz w:val="24"/>
          <w:szCs w:val="20"/>
        </w:rPr>
        <w:t xml:space="preserve">r </w:t>
      </w:r>
      <w:r w:rsidR="003F0C67" w:rsidRPr="000523C3">
        <w:rPr>
          <w:sz w:val="24"/>
          <w:szCs w:val="20"/>
        </w:rPr>
        <w:t>tous</w:t>
      </w:r>
      <w:r w:rsidR="00944A3B" w:rsidRPr="000523C3">
        <w:rPr>
          <w:sz w:val="24"/>
          <w:szCs w:val="20"/>
        </w:rPr>
        <w:t xml:space="preserve"> le</w:t>
      </w:r>
      <w:r w:rsidRPr="000523C3">
        <w:rPr>
          <w:sz w:val="24"/>
          <w:szCs w:val="20"/>
        </w:rPr>
        <w:t>s membres du</w:t>
      </w:r>
      <w:r w:rsidR="00944A3B" w:rsidRPr="000523C3">
        <w:rPr>
          <w:sz w:val="24"/>
          <w:szCs w:val="20"/>
        </w:rPr>
        <w:t xml:space="preserve"> personnel</w:t>
      </w:r>
      <w:r w:rsidRPr="000523C3">
        <w:rPr>
          <w:sz w:val="24"/>
          <w:szCs w:val="20"/>
        </w:rPr>
        <w:t>. Il</w:t>
      </w:r>
      <w:r w:rsidR="003210B6" w:rsidRPr="000523C3">
        <w:rPr>
          <w:sz w:val="24"/>
          <w:szCs w:val="20"/>
        </w:rPr>
        <w:t xml:space="preserve"> </w:t>
      </w:r>
      <w:r w:rsidR="00944A3B" w:rsidRPr="000523C3">
        <w:rPr>
          <w:sz w:val="24"/>
          <w:szCs w:val="20"/>
        </w:rPr>
        <w:t>permet au</w:t>
      </w:r>
      <w:r w:rsidRPr="000523C3">
        <w:rPr>
          <w:sz w:val="24"/>
          <w:szCs w:val="20"/>
        </w:rPr>
        <w:t>x</w:t>
      </w:r>
      <w:r w:rsidR="00944A3B" w:rsidRPr="000523C3">
        <w:rPr>
          <w:sz w:val="24"/>
          <w:szCs w:val="20"/>
        </w:rPr>
        <w:t xml:space="preserve"> commis d’accéder </w:t>
      </w:r>
      <w:r w:rsidR="003210B6" w:rsidRPr="000523C3">
        <w:rPr>
          <w:sz w:val="24"/>
          <w:szCs w:val="20"/>
        </w:rPr>
        <w:t>à</w:t>
      </w:r>
      <w:r w:rsidR="00944A3B" w:rsidRPr="000523C3">
        <w:rPr>
          <w:sz w:val="24"/>
          <w:szCs w:val="20"/>
        </w:rPr>
        <w:t xml:space="preserve"> la liste de toute</w:t>
      </w:r>
      <w:r w:rsidR="000476D8" w:rsidRPr="000523C3">
        <w:rPr>
          <w:sz w:val="24"/>
          <w:szCs w:val="20"/>
        </w:rPr>
        <w:t>s</w:t>
      </w:r>
      <w:r w:rsidR="00944A3B" w:rsidRPr="000523C3">
        <w:rPr>
          <w:sz w:val="24"/>
          <w:szCs w:val="20"/>
        </w:rPr>
        <w:t xml:space="preserve"> les commandes ou d’une spécifique</w:t>
      </w:r>
      <w:r w:rsidRPr="000523C3">
        <w:rPr>
          <w:sz w:val="24"/>
          <w:szCs w:val="20"/>
        </w:rPr>
        <w:t>ment</w:t>
      </w:r>
      <w:r w:rsidR="00944A3B" w:rsidRPr="000523C3">
        <w:rPr>
          <w:sz w:val="24"/>
          <w:szCs w:val="20"/>
        </w:rPr>
        <w:t xml:space="preserve"> grâce à la fonctionnalité </w:t>
      </w:r>
      <w:r w:rsidRPr="000523C3">
        <w:rPr>
          <w:sz w:val="24"/>
          <w:szCs w:val="20"/>
        </w:rPr>
        <w:t xml:space="preserve">de </w:t>
      </w:r>
      <w:r w:rsidR="00944A3B" w:rsidRPr="000523C3">
        <w:rPr>
          <w:sz w:val="24"/>
          <w:szCs w:val="20"/>
        </w:rPr>
        <w:t xml:space="preserve">recherche. </w:t>
      </w:r>
      <w:r w:rsidRPr="000523C3">
        <w:rPr>
          <w:sz w:val="24"/>
          <w:szCs w:val="20"/>
        </w:rPr>
        <w:t>Il</w:t>
      </w:r>
      <w:r w:rsidR="00944A3B" w:rsidRPr="000523C3">
        <w:rPr>
          <w:sz w:val="24"/>
          <w:szCs w:val="20"/>
        </w:rPr>
        <w:t xml:space="preserve"> permet également au</w:t>
      </w:r>
      <w:r w:rsidRPr="000523C3">
        <w:rPr>
          <w:sz w:val="24"/>
          <w:szCs w:val="20"/>
        </w:rPr>
        <w:t>x</w:t>
      </w:r>
      <w:r w:rsidR="00944A3B" w:rsidRPr="000523C3">
        <w:rPr>
          <w:sz w:val="24"/>
          <w:szCs w:val="20"/>
        </w:rPr>
        <w:t xml:space="preserve"> commis d’encaisser une commande ou de la déclarer vol</w:t>
      </w:r>
      <w:r w:rsidR="000523C3">
        <w:rPr>
          <w:sz w:val="24"/>
          <w:szCs w:val="20"/>
        </w:rPr>
        <w:t>ée</w:t>
      </w:r>
      <w:r w:rsidR="00944A3B" w:rsidRPr="000523C3">
        <w:rPr>
          <w:sz w:val="24"/>
          <w:szCs w:val="20"/>
        </w:rPr>
        <w:t xml:space="preserve"> en cliquant sur le bouton </w:t>
      </w:r>
      <w:r w:rsidRPr="000523C3">
        <w:rPr>
          <w:sz w:val="24"/>
          <w:szCs w:val="20"/>
        </w:rPr>
        <w:t>« </w:t>
      </w:r>
      <w:r w:rsidR="00944A3B" w:rsidRPr="000523C3">
        <w:rPr>
          <w:sz w:val="24"/>
          <w:szCs w:val="20"/>
        </w:rPr>
        <w:t>Encaisser une commande</w:t>
      </w:r>
      <w:r w:rsidRPr="000523C3">
        <w:rPr>
          <w:sz w:val="24"/>
          <w:szCs w:val="20"/>
        </w:rPr>
        <w:t> »</w:t>
      </w:r>
      <w:r w:rsidR="00944A3B" w:rsidRPr="000523C3">
        <w:rPr>
          <w:sz w:val="24"/>
          <w:szCs w:val="20"/>
        </w:rPr>
        <w:t>.</w:t>
      </w:r>
    </w:p>
    <w:p w14:paraId="4B3515FA" w14:textId="2649C423" w:rsidR="000523C3" w:rsidRDefault="00944A3B" w:rsidP="000523C3">
      <w:r w:rsidRPr="000523C3">
        <w:t>Cette interface sera légèrement différente pour un livreur qui n</w:t>
      </w:r>
      <w:r w:rsidR="003210B6" w:rsidRPr="000523C3">
        <w:t xml:space="preserve">’aura accès </w:t>
      </w:r>
      <w:r w:rsidRPr="000523C3">
        <w:t>qu</w:t>
      </w:r>
      <w:r w:rsidR="000476D8" w:rsidRPr="000523C3">
        <w:t>’aux</w:t>
      </w:r>
      <w:r w:rsidRPr="000523C3">
        <w:t xml:space="preserve"> commandes </w:t>
      </w:r>
      <w:r w:rsidR="003210B6" w:rsidRPr="000523C3">
        <w:t>en attente</w:t>
      </w:r>
      <w:r w:rsidR="000476D8" w:rsidRPr="000523C3">
        <w:t>s</w:t>
      </w:r>
      <w:r w:rsidR="003210B6" w:rsidRPr="000523C3">
        <w:t xml:space="preserve"> de livreur ou </w:t>
      </w:r>
      <w:r w:rsidR="00FA1CE3" w:rsidRPr="000523C3">
        <w:t>celles</w:t>
      </w:r>
      <w:r w:rsidR="003210B6" w:rsidRPr="000523C3">
        <w:t xml:space="preserve"> qu’il doit livrer.</w:t>
      </w:r>
    </w:p>
    <w:p w14:paraId="76F63240" w14:textId="77777777" w:rsidR="001C2438" w:rsidRDefault="001C2438" w:rsidP="000523C3"/>
    <w:p w14:paraId="13FAD4DF" w14:textId="6B3E2C44" w:rsidR="000025FB" w:rsidRPr="000523C3" w:rsidRDefault="003210B6" w:rsidP="000523C3">
      <w:pPr>
        <w:jc w:val="center"/>
      </w:pPr>
      <w:bookmarkStart w:id="6" w:name="_Toc63202129"/>
      <w:r w:rsidRPr="000523C3">
        <w:rPr>
          <w:rStyle w:val="Titre1Car"/>
        </w:rPr>
        <w:t>Module Statistique</w:t>
      </w:r>
      <w:bookmarkEnd w:id="6"/>
    </w:p>
    <w:p w14:paraId="08287B6B" w14:textId="2303E7DA" w:rsidR="00FA1CE3" w:rsidRPr="00FA1CE3" w:rsidRDefault="000523C3" w:rsidP="00FA1CE3">
      <w:r>
        <w:rPr>
          <w:noProof/>
        </w:rPr>
        <w:drawing>
          <wp:anchor distT="0" distB="0" distL="114300" distR="114300" simplePos="0" relativeHeight="251681792" behindDoc="1" locked="0" layoutInCell="1" allowOverlap="1" wp14:anchorId="254AD351" wp14:editId="0409F07B">
            <wp:simplePos x="0" y="0"/>
            <wp:positionH relativeFrom="margin">
              <wp:posOffset>1447800</wp:posOffset>
            </wp:positionH>
            <wp:positionV relativeFrom="paragraph">
              <wp:posOffset>13970</wp:posOffset>
            </wp:positionV>
            <wp:extent cx="3778885" cy="2282825"/>
            <wp:effectExtent l="0" t="0" r="0" b="3175"/>
            <wp:wrapTight wrapText="bothSides">
              <wp:wrapPolygon edited="0">
                <wp:start x="0" y="0"/>
                <wp:lineTo x="0" y="21450"/>
                <wp:lineTo x="21451" y="21450"/>
                <wp:lineTo x="21451" y="0"/>
                <wp:lineTo x="0" y="0"/>
              </wp:wrapPolygon>
            </wp:wrapTight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62" t="15758" r="21456" b="14226"/>
                    <a:stretch/>
                  </pic:blipFill>
                  <pic:spPr bwMode="auto">
                    <a:xfrm>
                      <a:off x="0" y="0"/>
                      <a:ext cx="3778885" cy="2282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991B36" w14:textId="36EE2162" w:rsidR="003210B6" w:rsidRDefault="003210B6" w:rsidP="003210B6">
      <w:r>
        <w:t xml:space="preserve"> </w:t>
      </w:r>
    </w:p>
    <w:p w14:paraId="7D0E32E1" w14:textId="464F73E0" w:rsidR="003210B6" w:rsidRDefault="003210B6" w:rsidP="0073009E"/>
    <w:p w14:paraId="5474723A" w14:textId="77777777" w:rsidR="003210B6" w:rsidRDefault="003210B6" w:rsidP="003210B6"/>
    <w:p w14:paraId="063A6B27" w14:textId="4F44F1FA" w:rsidR="003210B6" w:rsidRDefault="003210B6" w:rsidP="003210B6"/>
    <w:p w14:paraId="69BD284F" w14:textId="7422A5B5" w:rsidR="003210B6" w:rsidRDefault="003210B6" w:rsidP="003210B6"/>
    <w:p w14:paraId="703A2746" w14:textId="5A474090" w:rsidR="003210B6" w:rsidRDefault="003210B6" w:rsidP="003210B6"/>
    <w:p w14:paraId="191C0B11" w14:textId="4FB26093" w:rsidR="003210B6" w:rsidRDefault="003210B6" w:rsidP="003210B6"/>
    <w:p w14:paraId="64697245" w14:textId="77777777" w:rsidR="003210B6" w:rsidRDefault="003210B6" w:rsidP="003210B6"/>
    <w:p w14:paraId="18C51DB2" w14:textId="452762CD" w:rsidR="000025FB" w:rsidRPr="001C2438" w:rsidRDefault="003210B6" w:rsidP="003210B6">
      <w:pPr>
        <w:rPr>
          <w:sz w:val="24"/>
          <w:szCs w:val="20"/>
        </w:rPr>
      </w:pPr>
      <w:r w:rsidRPr="001C2438">
        <w:rPr>
          <w:sz w:val="24"/>
          <w:szCs w:val="20"/>
        </w:rPr>
        <w:t>Ce module, accessible p</w:t>
      </w:r>
      <w:r w:rsidR="006938A4" w:rsidRPr="001C2438">
        <w:rPr>
          <w:sz w:val="24"/>
          <w:szCs w:val="20"/>
        </w:rPr>
        <w:t>a</w:t>
      </w:r>
      <w:r w:rsidRPr="001C2438">
        <w:rPr>
          <w:sz w:val="24"/>
          <w:szCs w:val="20"/>
        </w:rPr>
        <w:t>r les commis</w:t>
      </w:r>
      <w:r w:rsidR="006938A4" w:rsidRPr="001C2438">
        <w:rPr>
          <w:sz w:val="24"/>
          <w:szCs w:val="20"/>
        </w:rPr>
        <w:t>,</w:t>
      </w:r>
      <w:r w:rsidRPr="001C2438">
        <w:rPr>
          <w:sz w:val="24"/>
          <w:szCs w:val="20"/>
        </w:rPr>
        <w:t xml:space="preserve"> permet d</w:t>
      </w:r>
      <w:r w:rsidR="00FA1CE3" w:rsidRPr="001C2438">
        <w:rPr>
          <w:sz w:val="24"/>
          <w:szCs w:val="20"/>
        </w:rPr>
        <w:t>’avoir</w:t>
      </w:r>
      <w:r w:rsidRPr="001C2438">
        <w:rPr>
          <w:sz w:val="24"/>
          <w:szCs w:val="20"/>
        </w:rPr>
        <w:t xml:space="preserve"> </w:t>
      </w:r>
      <w:r w:rsidR="0073009E" w:rsidRPr="001C2438">
        <w:rPr>
          <w:sz w:val="24"/>
          <w:szCs w:val="20"/>
        </w:rPr>
        <w:t>différente</w:t>
      </w:r>
      <w:r w:rsidR="006938A4" w:rsidRPr="001C2438">
        <w:rPr>
          <w:sz w:val="24"/>
          <w:szCs w:val="20"/>
        </w:rPr>
        <w:t>s</w:t>
      </w:r>
      <w:r w:rsidR="0073009E" w:rsidRPr="001C2438">
        <w:rPr>
          <w:sz w:val="24"/>
          <w:szCs w:val="20"/>
        </w:rPr>
        <w:t xml:space="preserve"> information</w:t>
      </w:r>
      <w:r w:rsidR="006938A4" w:rsidRPr="001C2438">
        <w:rPr>
          <w:sz w:val="24"/>
          <w:szCs w:val="20"/>
        </w:rPr>
        <w:t xml:space="preserve">s </w:t>
      </w:r>
      <w:r w:rsidRPr="001C2438">
        <w:rPr>
          <w:sz w:val="24"/>
          <w:szCs w:val="20"/>
        </w:rPr>
        <w:t>concernant la pizzeria tel</w:t>
      </w:r>
      <w:r w:rsidR="006938A4" w:rsidRPr="001C2438">
        <w:rPr>
          <w:sz w:val="24"/>
          <w:szCs w:val="20"/>
        </w:rPr>
        <w:t>le</w:t>
      </w:r>
      <w:r w:rsidRPr="001C2438">
        <w:rPr>
          <w:sz w:val="24"/>
          <w:szCs w:val="20"/>
        </w:rPr>
        <w:t xml:space="preserve">s que : </w:t>
      </w:r>
    </w:p>
    <w:p w14:paraId="28FC411A" w14:textId="4B833F29" w:rsidR="003210B6" w:rsidRPr="001C2438" w:rsidRDefault="003210B6" w:rsidP="003210B6">
      <w:pPr>
        <w:pStyle w:val="Paragraphedeliste"/>
        <w:numPr>
          <w:ilvl w:val="0"/>
          <w:numId w:val="3"/>
        </w:numPr>
        <w:rPr>
          <w:sz w:val="24"/>
          <w:szCs w:val="20"/>
        </w:rPr>
      </w:pPr>
      <w:r w:rsidRPr="001C2438">
        <w:rPr>
          <w:sz w:val="24"/>
          <w:szCs w:val="20"/>
        </w:rPr>
        <w:t>Le nombre de commande</w:t>
      </w:r>
      <w:r w:rsidR="006938A4" w:rsidRPr="001C2438">
        <w:rPr>
          <w:sz w:val="24"/>
          <w:szCs w:val="20"/>
        </w:rPr>
        <w:t>s</w:t>
      </w:r>
      <w:r w:rsidRPr="001C2438">
        <w:rPr>
          <w:sz w:val="24"/>
          <w:szCs w:val="20"/>
        </w:rPr>
        <w:t xml:space="preserve"> traité</w:t>
      </w:r>
      <w:r w:rsidR="006938A4" w:rsidRPr="001C2438">
        <w:rPr>
          <w:sz w:val="24"/>
          <w:szCs w:val="20"/>
        </w:rPr>
        <w:t>es</w:t>
      </w:r>
      <w:r w:rsidRPr="001C2438">
        <w:rPr>
          <w:sz w:val="24"/>
          <w:szCs w:val="20"/>
        </w:rPr>
        <w:t xml:space="preserve"> ou livré</w:t>
      </w:r>
      <w:r w:rsidR="006938A4" w:rsidRPr="001C2438">
        <w:rPr>
          <w:sz w:val="24"/>
          <w:szCs w:val="20"/>
        </w:rPr>
        <w:t>es</w:t>
      </w:r>
      <w:r w:rsidRPr="001C2438">
        <w:rPr>
          <w:sz w:val="24"/>
          <w:szCs w:val="20"/>
        </w:rPr>
        <w:t xml:space="preserve"> par le personnel</w:t>
      </w:r>
    </w:p>
    <w:p w14:paraId="45D0F439" w14:textId="2A5E852C" w:rsidR="003210B6" w:rsidRPr="001C2438" w:rsidRDefault="003210B6" w:rsidP="003210B6">
      <w:pPr>
        <w:pStyle w:val="Paragraphedeliste"/>
        <w:numPr>
          <w:ilvl w:val="0"/>
          <w:numId w:val="3"/>
        </w:numPr>
        <w:rPr>
          <w:sz w:val="24"/>
          <w:szCs w:val="20"/>
        </w:rPr>
      </w:pPr>
      <w:r w:rsidRPr="001C2438">
        <w:rPr>
          <w:sz w:val="24"/>
          <w:szCs w:val="20"/>
        </w:rPr>
        <w:t>Le client, le commis et le livreur du mois</w:t>
      </w:r>
    </w:p>
    <w:p w14:paraId="57B428F8" w14:textId="453F330C" w:rsidR="003210B6" w:rsidRPr="001C2438" w:rsidRDefault="003210B6" w:rsidP="003210B6">
      <w:pPr>
        <w:pStyle w:val="Paragraphedeliste"/>
        <w:numPr>
          <w:ilvl w:val="0"/>
          <w:numId w:val="3"/>
        </w:numPr>
        <w:rPr>
          <w:sz w:val="24"/>
          <w:szCs w:val="20"/>
        </w:rPr>
      </w:pPr>
      <w:r w:rsidRPr="001C2438">
        <w:rPr>
          <w:sz w:val="24"/>
          <w:szCs w:val="20"/>
        </w:rPr>
        <w:t xml:space="preserve">Le prix moyen de toutes les commandes </w:t>
      </w:r>
      <w:r w:rsidR="00FA1CE3" w:rsidRPr="001C2438">
        <w:rPr>
          <w:sz w:val="24"/>
          <w:szCs w:val="20"/>
        </w:rPr>
        <w:t>effectuées</w:t>
      </w:r>
    </w:p>
    <w:p w14:paraId="3433E31F" w14:textId="5EEF3C59" w:rsidR="003210B6" w:rsidRPr="001C2438" w:rsidRDefault="003210B6" w:rsidP="003210B6">
      <w:pPr>
        <w:pStyle w:val="Paragraphedeliste"/>
        <w:numPr>
          <w:ilvl w:val="0"/>
          <w:numId w:val="3"/>
        </w:numPr>
        <w:rPr>
          <w:sz w:val="24"/>
          <w:szCs w:val="20"/>
        </w:rPr>
      </w:pPr>
      <w:r w:rsidRPr="003F0C67">
        <w:rPr>
          <w:color w:val="262626" w:themeColor="text1" w:themeTint="D9"/>
          <w:sz w:val="24"/>
          <w:szCs w:val="20"/>
        </w:rPr>
        <w:t xml:space="preserve">Le </w:t>
      </w:r>
      <w:r w:rsidR="00FA1CE3" w:rsidRPr="003F0C67">
        <w:rPr>
          <w:color w:val="262626" w:themeColor="text1" w:themeTint="D9"/>
          <w:sz w:val="24"/>
          <w:szCs w:val="20"/>
        </w:rPr>
        <w:t>chiffre d’affaire généré</w:t>
      </w:r>
      <w:r w:rsidRPr="003F0C67">
        <w:rPr>
          <w:color w:val="262626" w:themeColor="text1" w:themeTint="D9"/>
          <w:sz w:val="24"/>
          <w:szCs w:val="20"/>
        </w:rPr>
        <w:t xml:space="preserve"> </w:t>
      </w:r>
      <w:r w:rsidRPr="001C2438">
        <w:rPr>
          <w:sz w:val="24"/>
          <w:szCs w:val="20"/>
        </w:rPr>
        <w:t xml:space="preserve">sur une période </w:t>
      </w:r>
      <w:r w:rsidR="00FA1CE3" w:rsidRPr="001C2438">
        <w:rPr>
          <w:sz w:val="24"/>
          <w:szCs w:val="20"/>
        </w:rPr>
        <w:t>donnée</w:t>
      </w:r>
    </w:p>
    <w:p w14:paraId="78C2C2A8" w14:textId="1B4D3644" w:rsidR="0073009E" w:rsidRDefault="0073009E" w:rsidP="0073009E">
      <w:pPr>
        <w:pStyle w:val="Paragraphedeliste"/>
      </w:pPr>
    </w:p>
    <w:p w14:paraId="7C27877F" w14:textId="247F986C" w:rsidR="0073009E" w:rsidRDefault="0073009E" w:rsidP="0073009E">
      <w:pPr>
        <w:pStyle w:val="Titre1"/>
        <w:jc w:val="center"/>
      </w:pPr>
      <w:bookmarkStart w:id="7" w:name="_Toc63202130"/>
      <w:r>
        <w:t>Module Administration</w:t>
      </w:r>
      <w:bookmarkEnd w:id="7"/>
    </w:p>
    <w:p w14:paraId="4E073370" w14:textId="5216E686" w:rsidR="00FA1CE3" w:rsidRPr="00FA1CE3" w:rsidRDefault="00FA1CE3" w:rsidP="00FA1CE3">
      <w:r>
        <w:rPr>
          <w:noProof/>
        </w:rPr>
        <w:drawing>
          <wp:anchor distT="0" distB="0" distL="114300" distR="114300" simplePos="0" relativeHeight="251682816" behindDoc="0" locked="0" layoutInCell="1" allowOverlap="1" wp14:anchorId="784FD5A4" wp14:editId="2DA2DECD">
            <wp:simplePos x="0" y="0"/>
            <wp:positionH relativeFrom="margin">
              <wp:align>center</wp:align>
            </wp:positionH>
            <wp:positionV relativeFrom="paragraph">
              <wp:posOffset>137160</wp:posOffset>
            </wp:positionV>
            <wp:extent cx="4269105" cy="2411095"/>
            <wp:effectExtent l="0" t="0" r="0" b="8255"/>
            <wp:wrapSquare wrapText="bothSides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28" t="19287" r="22110" b="16172"/>
                    <a:stretch/>
                  </pic:blipFill>
                  <pic:spPr bwMode="auto">
                    <a:xfrm>
                      <a:off x="0" y="0"/>
                      <a:ext cx="4269105" cy="2411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E0D436" w14:textId="555251BF" w:rsidR="0073009E" w:rsidRDefault="0073009E" w:rsidP="0073009E">
      <w:pPr>
        <w:pStyle w:val="Paragraphedeliste"/>
        <w:rPr>
          <w:noProof/>
        </w:rPr>
      </w:pPr>
    </w:p>
    <w:p w14:paraId="55BE1FD2" w14:textId="6B73FEB0" w:rsidR="0073009E" w:rsidRDefault="0073009E" w:rsidP="0073009E">
      <w:pPr>
        <w:pStyle w:val="Paragraphedeliste"/>
        <w:rPr>
          <w:noProof/>
        </w:rPr>
      </w:pPr>
    </w:p>
    <w:p w14:paraId="242C6382" w14:textId="3BBA9C93" w:rsidR="0073009E" w:rsidRDefault="0073009E" w:rsidP="0073009E">
      <w:pPr>
        <w:pStyle w:val="Paragraphedeliste"/>
        <w:rPr>
          <w:noProof/>
        </w:rPr>
      </w:pPr>
    </w:p>
    <w:p w14:paraId="340BF1B0" w14:textId="364E8C1C" w:rsidR="0073009E" w:rsidRDefault="0073009E" w:rsidP="0073009E">
      <w:pPr>
        <w:pStyle w:val="Paragraphedeliste"/>
      </w:pPr>
    </w:p>
    <w:p w14:paraId="5D10EF5B" w14:textId="0C7CC7A9" w:rsidR="000025FB" w:rsidRDefault="000025FB" w:rsidP="000D2B8D">
      <w:pPr>
        <w:pStyle w:val="Titre1"/>
        <w:jc w:val="center"/>
      </w:pPr>
    </w:p>
    <w:p w14:paraId="6DBB7103" w14:textId="77777777" w:rsidR="000025FB" w:rsidRDefault="000025FB" w:rsidP="000025FB"/>
    <w:p w14:paraId="4AEB8310" w14:textId="77777777" w:rsidR="000025FB" w:rsidRDefault="000025FB" w:rsidP="000025FB"/>
    <w:p w14:paraId="480FEA22" w14:textId="77777777" w:rsidR="000025FB" w:rsidRDefault="000025FB" w:rsidP="000025FB"/>
    <w:p w14:paraId="46337066" w14:textId="77777777" w:rsidR="00AD512A" w:rsidRDefault="00AD512A" w:rsidP="000025FB"/>
    <w:p w14:paraId="2595F4B8" w14:textId="5EAA4C06" w:rsidR="000025FB" w:rsidRPr="001C2438" w:rsidRDefault="0073009E" w:rsidP="000025FB">
      <w:pPr>
        <w:rPr>
          <w:sz w:val="24"/>
          <w:szCs w:val="20"/>
        </w:rPr>
      </w:pPr>
      <w:r w:rsidRPr="001C2438">
        <w:rPr>
          <w:sz w:val="24"/>
          <w:szCs w:val="20"/>
        </w:rPr>
        <w:t>Ce dernier module permet aux employés de changer leur mot de passe ou de se déconnecter.</w:t>
      </w:r>
    </w:p>
    <w:p w14:paraId="70421E27" w14:textId="4CFB21A9" w:rsidR="000523C3" w:rsidRPr="001C2438" w:rsidRDefault="0073009E" w:rsidP="000025FB">
      <w:pPr>
        <w:rPr>
          <w:sz w:val="24"/>
          <w:szCs w:val="20"/>
        </w:rPr>
      </w:pPr>
      <w:r w:rsidRPr="001C2438">
        <w:rPr>
          <w:sz w:val="24"/>
          <w:szCs w:val="20"/>
        </w:rPr>
        <w:t xml:space="preserve">Nos 4 </w:t>
      </w:r>
      <w:r w:rsidR="00FA1CE3" w:rsidRPr="001C2438">
        <w:rPr>
          <w:sz w:val="24"/>
          <w:szCs w:val="20"/>
        </w:rPr>
        <w:t>innovation</w:t>
      </w:r>
      <w:r w:rsidRPr="001C2438">
        <w:rPr>
          <w:sz w:val="24"/>
          <w:szCs w:val="20"/>
        </w:rPr>
        <w:t>s sont</w:t>
      </w:r>
      <w:r w:rsidR="00FA1CE3" w:rsidRPr="001C2438">
        <w:rPr>
          <w:sz w:val="24"/>
          <w:szCs w:val="20"/>
        </w:rPr>
        <w:t xml:space="preserve"> : </w:t>
      </w:r>
      <w:r w:rsidRPr="001C2438">
        <w:rPr>
          <w:sz w:val="24"/>
          <w:szCs w:val="20"/>
        </w:rPr>
        <w:t xml:space="preserve">l’ajout d’un système de connexion </w:t>
      </w:r>
      <w:r w:rsidR="00FA1CE3" w:rsidRPr="001C2438">
        <w:rPr>
          <w:sz w:val="24"/>
          <w:szCs w:val="20"/>
        </w:rPr>
        <w:t>et de déconnection avec</w:t>
      </w:r>
      <w:r w:rsidRPr="001C2438">
        <w:rPr>
          <w:sz w:val="24"/>
          <w:szCs w:val="20"/>
        </w:rPr>
        <w:t xml:space="preserve"> la </w:t>
      </w:r>
      <w:r w:rsidR="00FA1CE3" w:rsidRPr="001C2438">
        <w:rPr>
          <w:sz w:val="24"/>
          <w:szCs w:val="20"/>
        </w:rPr>
        <w:t xml:space="preserve">possibilité de </w:t>
      </w:r>
      <w:r w:rsidRPr="001C2438">
        <w:rPr>
          <w:sz w:val="24"/>
          <w:szCs w:val="20"/>
        </w:rPr>
        <w:t>modifi</w:t>
      </w:r>
      <w:r w:rsidR="00FA1CE3" w:rsidRPr="001C2438">
        <w:rPr>
          <w:sz w:val="24"/>
          <w:szCs w:val="20"/>
        </w:rPr>
        <w:t>er</w:t>
      </w:r>
      <w:r w:rsidRPr="001C2438">
        <w:rPr>
          <w:sz w:val="24"/>
          <w:szCs w:val="20"/>
        </w:rPr>
        <w:t xml:space="preserve"> son mot de passe et l</w:t>
      </w:r>
      <w:r w:rsidR="000523C3" w:rsidRPr="001C2438">
        <w:rPr>
          <w:sz w:val="24"/>
          <w:szCs w:val="20"/>
        </w:rPr>
        <w:t>a création d’une</w:t>
      </w:r>
      <w:r w:rsidRPr="001C2438">
        <w:rPr>
          <w:sz w:val="24"/>
          <w:szCs w:val="20"/>
        </w:rPr>
        <w:t xml:space="preserve"> page statistique </w:t>
      </w:r>
      <w:r w:rsidR="000523C3" w:rsidRPr="001C2438">
        <w:rPr>
          <w:sz w:val="24"/>
          <w:szCs w:val="20"/>
        </w:rPr>
        <w:t>affichant</w:t>
      </w:r>
      <w:r w:rsidRPr="001C2438">
        <w:rPr>
          <w:sz w:val="24"/>
          <w:szCs w:val="20"/>
        </w:rPr>
        <w:t xml:space="preserve"> la meilleure personne dans sa catégorie afin de motiv</w:t>
      </w:r>
      <w:r w:rsidR="006938A4" w:rsidRPr="001C2438">
        <w:rPr>
          <w:sz w:val="24"/>
          <w:szCs w:val="20"/>
        </w:rPr>
        <w:t>er</w:t>
      </w:r>
      <w:r w:rsidRPr="001C2438">
        <w:rPr>
          <w:sz w:val="24"/>
          <w:szCs w:val="20"/>
        </w:rPr>
        <w:t xml:space="preserve"> les client</w:t>
      </w:r>
      <w:r w:rsidR="006938A4" w:rsidRPr="001C2438">
        <w:rPr>
          <w:sz w:val="24"/>
          <w:szCs w:val="20"/>
        </w:rPr>
        <w:t>s</w:t>
      </w:r>
      <w:r w:rsidRPr="001C2438">
        <w:rPr>
          <w:sz w:val="24"/>
          <w:szCs w:val="20"/>
        </w:rPr>
        <w:t xml:space="preserve"> à consommer plus et aux employés de travailler plus efficacement.</w:t>
      </w:r>
    </w:p>
    <w:p w14:paraId="04D9EC92" w14:textId="3A3B365B" w:rsidR="000025FB" w:rsidRDefault="00ED66A7" w:rsidP="00ED66A7">
      <w:pPr>
        <w:pStyle w:val="Titre1"/>
        <w:jc w:val="center"/>
      </w:pPr>
      <w:bookmarkStart w:id="8" w:name="_Toc63202131"/>
      <w:r>
        <w:t>Amélioration</w:t>
      </w:r>
      <w:bookmarkEnd w:id="8"/>
    </w:p>
    <w:p w14:paraId="0CA10120" w14:textId="77777777" w:rsidR="000523C3" w:rsidRPr="000523C3" w:rsidRDefault="000523C3" w:rsidP="000523C3"/>
    <w:p w14:paraId="37555995" w14:textId="1674DFF1" w:rsidR="000025FB" w:rsidRPr="001C2438" w:rsidRDefault="00ED66A7" w:rsidP="00ED66A7">
      <w:pPr>
        <w:rPr>
          <w:sz w:val="24"/>
          <w:szCs w:val="20"/>
        </w:rPr>
      </w:pPr>
      <w:r w:rsidRPr="001C2438">
        <w:rPr>
          <w:sz w:val="24"/>
          <w:szCs w:val="20"/>
        </w:rPr>
        <w:t xml:space="preserve">La plus grande amélioration </w:t>
      </w:r>
      <w:r w:rsidR="000523C3" w:rsidRPr="001C2438">
        <w:rPr>
          <w:sz w:val="24"/>
          <w:szCs w:val="20"/>
        </w:rPr>
        <w:t>réalisée</w:t>
      </w:r>
      <w:r w:rsidRPr="001C2438">
        <w:rPr>
          <w:sz w:val="24"/>
          <w:szCs w:val="20"/>
        </w:rPr>
        <w:t xml:space="preserve"> aura été de renomm</w:t>
      </w:r>
      <w:r w:rsidR="006938A4" w:rsidRPr="001C2438">
        <w:rPr>
          <w:sz w:val="24"/>
          <w:szCs w:val="20"/>
        </w:rPr>
        <w:t>er</w:t>
      </w:r>
      <w:r w:rsidRPr="001C2438">
        <w:rPr>
          <w:sz w:val="24"/>
          <w:szCs w:val="20"/>
        </w:rPr>
        <w:t xml:space="preserve"> la classe Personnel en Personne et d’y inclure </w:t>
      </w:r>
      <w:r w:rsidR="00E22D2F" w:rsidRPr="001C2438">
        <w:rPr>
          <w:sz w:val="24"/>
          <w:szCs w:val="20"/>
        </w:rPr>
        <w:t>les Clients</w:t>
      </w:r>
      <w:r w:rsidRPr="001C2438">
        <w:rPr>
          <w:sz w:val="24"/>
          <w:szCs w:val="20"/>
        </w:rPr>
        <w:t>. En effet</w:t>
      </w:r>
      <w:r w:rsidR="000523C3" w:rsidRPr="001C2438">
        <w:rPr>
          <w:sz w:val="24"/>
          <w:szCs w:val="20"/>
        </w:rPr>
        <w:t>,</w:t>
      </w:r>
      <w:r w:rsidRPr="001C2438">
        <w:rPr>
          <w:sz w:val="24"/>
          <w:szCs w:val="20"/>
        </w:rPr>
        <w:t xml:space="preserve"> beaucoup de leur</w:t>
      </w:r>
      <w:r w:rsidR="006938A4" w:rsidRPr="001C2438">
        <w:rPr>
          <w:sz w:val="24"/>
          <w:szCs w:val="20"/>
        </w:rPr>
        <w:t>s</w:t>
      </w:r>
      <w:r w:rsidRPr="001C2438">
        <w:rPr>
          <w:sz w:val="24"/>
          <w:szCs w:val="20"/>
        </w:rPr>
        <w:t xml:space="preserve"> attribut</w:t>
      </w:r>
      <w:r w:rsidR="006938A4" w:rsidRPr="001C2438">
        <w:rPr>
          <w:sz w:val="24"/>
          <w:szCs w:val="20"/>
        </w:rPr>
        <w:t>s</w:t>
      </w:r>
      <w:r w:rsidRPr="001C2438">
        <w:rPr>
          <w:sz w:val="24"/>
          <w:szCs w:val="20"/>
        </w:rPr>
        <w:t xml:space="preserve"> </w:t>
      </w:r>
      <w:r w:rsidR="006938A4" w:rsidRPr="001C2438">
        <w:rPr>
          <w:sz w:val="24"/>
          <w:szCs w:val="20"/>
        </w:rPr>
        <w:t>s</w:t>
      </w:r>
      <w:r w:rsidRPr="001C2438">
        <w:rPr>
          <w:sz w:val="24"/>
          <w:szCs w:val="20"/>
        </w:rPr>
        <w:t>e ressemble</w:t>
      </w:r>
      <w:r w:rsidR="006938A4" w:rsidRPr="001C2438">
        <w:rPr>
          <w:sz w:val="24"/>
          <w:szCs w:val="20"/>
        </w:rPr>
        <w:t>nt</w:t>
      </w:r>
      <w:r w:rsidRPr="001C2438">
        <w:rPr>
          <w:sz w:val="24"/>
          <w:szCs w:val="20"/>
        </w:rPr>
        <w:t xml:space="preserve"> et cela </w:t>
      </w:r>
      <w:r w:rsidR="003F0C67">
        <w:rPr>
          <w:sz w:val="24"/>
          <w:szCs w:val="20"/>
        </w:rPr>
        <w:t>permettrais</w:t>
      </w:r>
      <w:r w:rsidRPr="001C2438">
        <w:rPr>
          <w:sz w:val="24"/>
          <w:szCs w:val="20"/>
        </w:rPr>
        <w:t xml:space="preserve"> d</w:t>
      </w:r>
      <w:r w:rsidR="00E22D2F" w:rsidRPr="001C2438">
        <w:rPr>
          <w:sz w:val="24"/>
          <w:szCs w:val="20"/>
        </w:rPr>
        <w:t>e simplifier la partie programmation.</w:t>
      </w:r>
    </w:p>
    <w:p w14:paraId="0335929C" w14:textId="632321D1" w:rsidR="00E22D2F" w:rsidRPr="001C2438" w:rsidRDefault="00BB3190" w:rsidP="00ED66A7">
      <w:pPr>
        <w:rPr>
          <w:sz w:val="24"/>
          <w:szCs w:val="20"/>
        </w:rPr>
      </w:pPr>
      <w:r w:rsidRPr="001C2438">
        <w:rPr>
          <w:sz w:val="24"/>
          <w:szCs w:val="20"/>
        </w:rPr>
        <w:t>Une option</w:t>
      </w:r>
      <w:r w:rsidR="00E22D2F" w:rsidRPr="001C2438">
        <w:rPr>
          <w:sz w:val="24"/>
          <w:szCs w:val="20"/>
        </w:rPr>
        <w:t xml:space="preserve"> pour s’inscrire en t</w:t>
      </w:r>
      <w:r w:rsidR="006938A4" w:rsidRPr="001C2438">
        <w:rPr>
          <w:sz w:val="24"/>
          <w:szCs w:val="20"/>
        </w:rPr>
        <w:t>ant</w:t>
      </w:r>
      <w:r w:rsidR="00E22D2F" w:rsidRPr="001C2438">
        <w:rPr>
          <w:sz w:val="24"/>
          <w:szCs w:val="20"/>
        </w:rPr>
        <w:t xml:space="preserve"> que livreur aurait aussi </w:t>
      </w:r>
      <w:r w:rsidRPr="001C2438">
        <w:rPr>
          <w:sz w:val="24"/>
          <w:szCs w:val="20"/>
        </w:rPr>
        <w:t>pu être</w:t>
      </w:r>
      <w:r w:rsidR="00E22D2F" w:rsidRPr="001C2438">
        <w:rPr>
          <w:sz w:val="24"/>
          <w:szCs w:val="20"/>
        </w:rPr>
        <w:t xml:space="preserve"> envis</w:t>
      </w:r>
      <w:r w:rsidR="006938A4" w:rsidRPr="001C2438">
        <w:rPr>
          <w:sz w:val="24"/>
          <w:szCs w:val="20"/>
        </w:rPr>
        <w:t>agée</w:t>
      </w:r>
      <w:r w:rsidR="00E22D2F" w:rsidRPr="001C2438">
        <w:rPr>
          <w:sz w:val="24"/>
          <w:szCs w:val="20"/>
        </w:rPr>
        <w:t xml:space="preserve"> pour </w:t>
      </w:r>
      <w:r w:rsidR="000523C3" w:rsidRPr="001C2438">
        <w:rPr>
          <w:sz w:val="24"/>
          <w:szCs w:val="20"/>
        </w:rPr>
        <w:t>plus de réalisme</w:t>
      </w:r>
      <w:r w:rsidR="00E22D2F" w:rsidRPr="001C2438">
        <w:rPr>
          <w:sz w:val="24"/>
          <w:szCs w:val="20"/>
        </w:rPr>
        <w:t>.</w:t>
      </w:r>
    </w:p>
    <w:p w14:paraId="605A79FA" w14:textId="67AF36AC" w:rsidR="00180578" w:rsidRDefault="000D2B8D" w:rsidP="000D2B8D">
      <w:pPr>
        <w:pStyle w:val="Titre1"/>
        <w:jc w:val="center"/>
      </w:pPr>
      <w:bookmarkStart w:id="9" w:name="_Toc63202132"/>
      <w:r>
        <w:t>Conclusion</w:t>
      </w:r>
      <w:bookmarkEnd w:id="9"/>
    </w:p>
    <w:p w14:paraId="47D14D4F" w14:textId="77777777" w:rsidR="00BB3190" w:rsidRPr="00BB3190" w:rsidRDefault="00BB3190" w:rsidP="00BB3190"/>
    <w:p w14:paraId="15F5F7E7" w14:textId="45B8D004" w:rsidR="00DC6F83" w:rsidRPr="001C2438" w:rsidRDefault="00BB3190" w:rsidP="00BB3190">
      <w:pPr>
        <w:rPr>
          <w:sz w:val="24"/>
          <w:szCs w:val="20"/>
        </w:rPr>
      </w:pPr>
      <w:r w:rsidRPr="001C2438">
        <w:rPr>
          <w:sz w:val="24"/>
          <w:szCs w:val="20"/>
        </w:rPr>
        <w:t>Les différentes interfaces ont été conçues en prenant en maximum en compte le cahier des charges</w:t>
      </w:r>
      <w:r w:rsidR="000523C3" w:rsidRPr="001C2438">
        <w:rPr>
          <w:sz w:val="24"/>
          <w:szCs w:val="20"/>
        </w:rPr>
        <w:t>. Q</w:t>
      </w:r>
      <w:r w:rsidRPr="001C2438">
        <w:rPr>
          <w:sz w:val="24"/>
          <w:szCs w:val="20"/>
        </w:rPr>
        <w:t>uelque</w:t>
      </w:r>
      <w:r w:rsidR="006938A4" w:rsidRPr="001C2438">
        <w:rPr>
          <w:sz w:val="24"/>
          <w:szCs w:val="20"/>
        </w:rPr>
        <w:t>s</w:t>
      </w:r>
      <w:r w:rsidRPr="001C2438">
        <w:rPr>
          <w:sz w:val="24"/>
          <w:szCs w:val="20"/>
        </w:rPr>
        <w:t xml:space="preserve"> amélioration</w:t>
      </w:r>
      <w:r w:rsidR="006938A4" w:rsidRPr="001C2438">
        <w:rPr>
          <w:sz w:val="24"/>
          <w:szCs w:val="20"/>
        </w:rPr>
        <w:t>s</w:t>
      </w:r>
      <w:r w:rsidRPr="001C2438">
        <w:rPr>
          <w:sz w:val="24"/>
          <w:szCs w:val="20"/>
        </w:rPr>
        <w:t xml:space="preserve"> son</w:t>
      </w:r>
      <w:r w:rsidR="006938A4" w:rsidRPr="001C2438">
        <w:rPr>
          <w:sz w:val="24"/>
          <w:szCs w:val="20"/>
        </w:rPr>
        <w:t>t</w:t>
      </w:r>
      <w:r w:rsidRPr="001C2438">
        <w:rPr>
          <w:sz w:val="24"/>
          <w:szCs w:val="20"/>
        </w:rPr>
        <w:t xml:space="preserve"> envisageable</w:t>
      </w:r>
      <w:r w:rsidR="006938A4" w:rsidRPr="001C2438">
        <w:rPr>
          <w:sz w:val="24"/>
          <w:szCs w:val="20"/>
        </w:rPr>
        <w:t>s</w:t>
      </w:r>
      <w:r w:rsidRPr="001C2438">
        <w:rPr>
          <w:sz w:val="24"/>
          <w:szCs w:val="20"/>
        </w:rPr>
        <w:t xml:space="preserve"> pour </w:t>
      </w:r>
      <w:r w:rsidR="000523C3" w:rsidRPr="001C2438">
        <w:rPr>
          <w:sz w:val="24"/>
          <w:szCs w:val="20"/>
        </w:rPr>
        <w:t xml:space="preserve">rendre ce logiciel pleinement exploitable. </w:t>
      </w:r>
    </w:p>
    <w:p w14:paraId="296D6C7F" w14:textId="0110D3E2" w:rsidR="007352A5" w:rsidRPr="00FC4B57" w:rsidRDefault="007352A5" w:rsidP="00FC4B57"/>
    <w:sectPr w:rsidR="007352A5" w:rsidRPr="00FC4B57" w:rsidSect="001E05E1">
      <w:headerReference w:type="default" r:id="rId19"/>
      <w:pgSz w:w="11906" w:h="16838"/>
      <w:pgMar w:top="720" w:right="720" w:bottom="720" w:left="720" w:header="709" w:footer="709" w:gutter="0"/>
      <w:cols w:space="708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7922BA6" w14:textId="77777777" w:rsidR="006856BA" w:rsidRDefault="006856BA" w:rsidP="00354DFC">
      <w:pPr>
        <w:spacing w:after="0" w:line="240" w:lineRule="auto"/>
      </w:pPr>
      <w:r>
        <w:separator/>
      </w:r>
    </w:p>
  </w:endnote>
  <w:endnote w:type="continuationSeparator" w:id="0">
    <w:p w14:paraId="20E5DDA0" w14:textId="77777777" w:rsidR="006856BA" w:rsidRDefault="006856BA" w:rsidP="00354D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D99A919" w14:textId="77777777" w:rsidR="006856BA" w:rsidRDefault="006856BA" w:rsidP="00354DFC">
      <w:pPr>
        <w:spacing w:after="0" w:line="240" w:lineRule="auto"/>
      </w:pPr>
      <w:r>
        <w:separator/>
      </w:r>
    </w:p>
  </w:footnote>
  <w:footnote w:type="continuationSeparator" w:id="0">
    <w:p w14:paraId="7E712A33" w14:textId="77777777" w:rsidR="006856BA" w:rsidRDefault="006856BA" w:rsidP="00354DF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C862D4A" w14:textId="0F82B49E" w:rsidR="000523C3" w:rsidRDefault="000523C3">
    <w:pPr>
      <w:pStyle w:val="En-tte"/>
    </w:pPr>
    <w:r>
      <w:t>Tom Payet &amp; Pierre Pétillion</w:t>
    </w:r>
    <w:r w:rsidR="001C2438">
      <w:t xml:space="preserve">                </w:t>
    </w:r>
    <w:r>
      <w:t xml:space="preserve"> </w:t>
    </w:r>
    <w:r w:rsidR="006856BA">
      <w:fldChar w:fldCharType="begin"/>
    </w:r>
    <w:r w:rsidR="006856BA">
      <w:instrText xml:space="preserve"> STYLEREF  "Titre 1"  \* MERGEFORMAT </w:instrText>
    </w:r>
    <w:r w:rsidR="003F0C67">
      <w:fldChar w:fldCharType="separate"/>
    </w:r>
    <w:r w:rsidR="003F0C67">
      <w:rPr>
        <w:noProof/>
      </w:rPr>
      <w:t>Module Administration</w:t>
    </w:r>
    <w:r w:rsidR="006856BA">
      <w:rPr>
        <w:noProof/>
      </w:rPr>
      <w:fldChar w:fldCharType="end"/>
    </w:r>
    <w:r>
      <w:ptab w:relativeTo="margin" w:alignment="right" w:leader="none"/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2410164"/>
    <w:multiLevelType w:val="hybridMultilevel"/>
    <w:tmpl w:val="F132C31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1E42E66"/>
    <w:multiLevelType w:val="hybridMultilevel"/>
    <w:tmpl w:val="51126E28"/>
    <w:lvl w:ilvl="0" w:tplc="040C0001">
      <w:start w:val="1"/>
      <w:numFmt w:val="bullet"/>
      <w:lvlText w:val=""/>
      <w:lvlJc w:val="left"/>
      <w:pPr>
        <w:ind w:left="2965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368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44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51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84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65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72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800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8725" w:hanging="360"/>
      </w:pPr>
      <w:rPr>
        <w:rFonts w:ascii="Wingdings" w:hAnsi="Wingdings" w:hint="default"/>
      </w:rPr>
    </w:lvl>
  </w:abstractNum>
  <w:abstractNum w:abstractNumId="2" w15:restartNumberingAfterBreak="0">
    <w:nsid w:val="756916A8"/>
    <w:multiLevelType w:val="hybridMultilevel"/>
    <w:tmpl w:val="A07C23FC"/>
    <w:lvl w:ilvl="0" w:tplc="040C0001">
      <w:start w:val="1"/>
      <w:numFmt w:val="bullet"/>
      <w:lvlText w:val=""/>
      <w:lvlJc w:val="left"/>
      <w:pPr>
        <w:ind w:left="80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52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4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6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8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40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2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4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68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attachedTemplate r:id="rId1"/>
  <w:defaultTabStop w:val="708"/>
  <w:hyphenationZone w:val="425"/>
  <w:drawingGridHorizontalSpacing w:val="408"/>
  <w:drawingGridVerticalSpacing w:val="4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4756"/>
    <w:rsid w:val="000025FB"/>
    <w:rsid w:val="0002734F"/>
    <w:rsid w:val="000476D8"/>
    <w:rsid w:val="000523C3"/>
    <w:rsid w:val="000D223C"/>
    <w:rsid w:val="000D2B8D"/>
    <w:rsid w:val="000D656B"/>
    <w:rsid w:val="000E242C"/>
    <w:rsid w:val="000F5048"/>
    <w:rsid w:val="001107E1"/>
    <w:rsid w:val="00113293"/>
    <w:rsid w:val="00120860"/>
    <w:rsid w:val="00174D8C"/>
    <w:rsid w:val="00180578"/>
    <w:rsid w:val="00190C3E"/>
    <w:rsid w:val="001B651B"/>
    <w:rsid w:val="001C2438"/>
    <w:rsid w:val="001C6E16"/>
    <w:rsid w:val="001E05E1"/>
    <w:rsid w:val="001F47B6"/>
    <w:rsid w:val="002143F4"/>
    <w:rsid w:val="00230745"/>
    <w:rsid w:val="002C1D8B"/>
    <w:rsid w:val="002E0437"/>
    <w:rsid w:val="002F164C"/>
    <w:rsid w:val="0030399A"/>
    <w:rsid w:val="003210B6"/>
    <w:rsid w:val="00343566"/>
    <w:rsid w:val="00354DFC"/>
    <w:rsid w:val="003A17D2"/>
    <w:rsid w:val="003C39BF"/>
    <w:rsid w:val="003E0C42"/>
    <w:rsid w:val="003F0C67"/>
    <w:rsid w:val="004561D3"/>
    <w:rsid w:val="004771BB"/>
    <w:rsid w:val="004D09FB"/>
    <w:rsid w:val="004E0A50"/>
    <w:rsid w:val="004F58FC"/>
    <w:rsid w:val="004F7785"/>
    <w:rsid w:val="00577085"/>
    <w:rsid w:val="005851E5"/>
    <w:rsid w:val="005A4BC4"/>
    <w:rsid w:val="005A6136"/>
    <w:rsid w:val="005F4462"/>
    <w:rsid w:val="005F7AD9"/>
    <w:rsid w:val="00604CC8"/>
    <w:rsid w:val="00673C49"/>
    <w:rsid w:val="006856BA"/>
    <w:rsid w:val="006938A4"/>
    <w:rsid w:val="006D4756"/>
    <w:rsid w:val="006F0F42"/>
    <w:rsid w:val="00716796"/>
    <w:rsid w:val="00716887"/>
    <w:rsid w:val="0073009E"/>
    <w:rsid w:val="007352A5"/>
    <w:rsid w:val="007506B7"/>
    <w:rsid w:val="00756801"/>
    <w:rsid w:val="00767320"/>
    <w:rsid w:val="007A7E7A"/>
    <w:rsid w:val="007E0C6D"/>
    <w:rsid w:val="00810B2F"/>
    <w:rsid w:val="008441E4"/>
    <w:rsid w:val="00876478"/>
    <w:rsid w:val="008806A3"/>
    <w:rsid w:val="00882349"/>
    <w:rsid w:val="008852E2"/>
    <w:rsid w:val="00892FEF"/>
    <w:rsid w:val="0090785B"/>
    <w:rsid w:val="0091147D"/>
    <w:rsid w:val="009412B3"/>
    <w:rsid w:val="00944A3B"/>
    <w:rsid w:val="00966F54"/>
    <w:rsid w:val="00975408"/>
    <w:rsid w:val="009915FB"/>
    <w:rsid w:val="009F2F52"/>
    <w:rsid w:val="00A62A9A"/>
    <w:rsid w:val="00A67769"/>
    <w:rsid w:val="00A70401"/>
    <w:rsid w:val="00A7335C"/>
    <w:rsid w:val="00A75B2B"/>
    <w:rsid w:val="00AB7FF9"/>
    <w:rsid w:val="00AC5F23"/>
    <w:rsid w:val="00AC5F7D"/>
    <w:rsid w:val="00AD3DE3"/>
    <w:rsid w:val="00AD512A"/>
    <w:rsid w:val="00AE3F2E"/>
    <w:rsid w:val="00B20777"/>
    <w:rsid w:val="00B37C0A"/>
    <w:rsid w:val="00B475BA"/>
    <w:rsid w:val="00B65FFC"/>
    <w:rsid w:val="00BB3190"/>
    <w:rsid w:val="00BC1C50"/>
    <w:rsid w:val="00C133CC"/>
    <w:rsid w:val="00C41603"/>
    <w:rsid w:val="00C53E09"/>
    <w:rsid w:val="00C60A1E"/>
    <w:rsid w:val="00C83AD5"/>
    <w:rsid w:val="00CC2937"/>
    <w:rsid w:val="00CC3185"/>
    <w:rsid w:val="00CC385B"/>
    <w:rsid w:val="00CF479F"/>
    <w:rsid w:val="00D15ED1"/>
    <w:rsid w:val="00D731F0"/>
    <w:rsid w:val="00D8763E"/>
    <w:rsid w:val="00DC6F83"/>
    <w:rsid w:val="00DD317D"/>
    <w:rsid w:val="00DF7963"/>
    <w:rsid w:val="00E13705"/>
    <w:rsid w:val="00E22D2F"/>
    <w:rsid w:val="00E433BB"/>
    <w:rsid w:val="00E433EF"/>
    <w:rsid w:val="00E531C5"/>
    <w:rsid w:val="00E54621"/>
    <w:rsid w:val="00E77925"/>
    <w:rsid w:val="00E8251D"/>
    <w:rsid w:val="00ED56BA"/>
    <w:rsid w:val="00ED66A7"/>
    <w:rsid w:val="00ED758D"/>
    <w:rsid w:val="00EF18C7"/>
    <w:rsid w:val="00F240AF"/>
    <w:rsid w:val="00F37E3B"/>
    <w:rsid w:val="00F4651F"/>
    <w:rsid w:val="00F610BB"/>
    <w:rsid w:val="00FA1CE3"/>
    <w:rsid w:val="00FB0990"/>
    <w:rsid w:val="00FC4B57"/>
    <w:rsid w:val="00FC7F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30E5C05"/>
  <w15:chartTrackingRefBased/>
  <w15:docId w15:val="{55D31B38-EEFD-4801-8E53-BCD708E8ED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66A7"/>
    <w:rPr>
      <w:rFonts w:ascii="Arial" w:hAnsi="Arial"/>
      <w:sz w:val="26"/>
    </w:rPr>
  </w:style>
  <w:style w:type="paragraph" w:styleId="Titre1">
    <w:name w:val="heading 1"/>
    <w:basedOn w:val="Normal"/>
    <w:next w:val="Normal"/>
    <w:link w:val="Titre1Car"/>
    <w:uiPriority w:val="9"/>
    <w:qFormat/>
    <w:rsid w:val="00F37E3B"/>
    <w:pPr>
      <w:keepNext/>
      <w:keepLines/>
      <w:spacing w:before="240" w:after="0"/>
      <w:outlineLvl w:val="0"/>
    </w:pPr>
    <w:rPr>
      <w:rFonts w:eastAsiaTheme="majorEastAsia" w:cstheme="majorBidi"/>
      <w:color w:val="4472C4" w:themeColor="accent1"/>
      <w:sz w:val="36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E433B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433B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F37E3B"/>
    <w:rPr>
      <w:rFonts w:ascii="Arial" w:eastAsiaTheme="majorEastAsia" w:hAnsi="Arial" w:cstheme="majorBidi"/>
      <w:color w:val="4472C4" w:themeColor="accent1"/>
      <w:sz w:val="36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E433B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E433B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En-tte">
    <w:name w:val="header"/>
    <w:basedOn w:val="Normal"/>
    <w:link w:val="En-tteCar"/>
    <w:uiPriority w:val="99"/>
    <w:unhideWhenUsed/>
    <w:rsid w:val="00354DF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54DFC"/>
    <w:rPr>
      <w:rFonts w:ascii="Arial" w:hAnsi="Arial"/>
      <w:sz w:val="32"/>
    </w:rPr>
  </w:style>
  <w:style w:type="paragraph" w:styleId="Pieddepage">
    <w:name w:val="footer"/>
    <w:basedOn w:val="Normal"/>
    <w:link w:val="PieddepageCar"/>
    <w:uiPriority w:val="99"/>
    <w:unhideWhenUsed/>
    <w:rsid w:val="00354DF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54DFC"/>
    <w:rPr>
      <w:rFonts w:ascii="Arial" w:hAnsi="Arial"/>
      <w:sz w:val="32"/>
    </w:rPr>
  </w:style>
  <w:style w:type="character" w:styleId="Lienhypertexte">
    <w:name w:val="Hyperlink"/>
    <w:basedOn w:val="Policepardfaut"/>
    <w:uiPriority w:val="99"/>
    <w:unhideWhenUsed/>
    <w:rsid w:val="00A67769"/>
    <w:rPr>
      <w:color w:val="0563C1" w:themeColor="hyperlink"/>
      <w:u w:val="single"/>
    </w:rPr>
  </w:style>
  <w:style w:type="character" w:customStyle="1" w:styleId="lang-en">
    <w:name w:val="lang-en"/>
    <w:basedOn w:val="Policepardfaut"/>
    <w:rsid w:val="00A67769"/>
  </w:style>
  <w:style w:type="paragraph" w:styleId="En-ttedetabledesmatires">
    <w:name w:val="TOC Heading"/>
    <w:basedOn w:val="Titre1"/>
    <w:next w:val="Normal"/>
    <w:uiPriority w:val="39"/>
    <w:unhideWhenUsed/>
    <w:qFormat/>
    <w:rsid w:val="00C83AD5"/>
    <w:pPr>
      <w:outlineLvl w:val="9"/>
    </w:pPr>
    <w:rPr>
      <w:rFonts w:asciiTheme="majorHAnsi" w:hAnsiTheme="majorHAnsi"/>
      <w:color w:val="2F5496" w:themeColor="accent1" w:themeShade="BF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B37C0A"/>
    <w:pPr>
      <w:tabs>
        <w:tab w:val="right" w:leader="dot" w:pos="10456"/>
      </w:tabs>
      <w:spacing w:before="240" w:after="100"/>
    </w:pPr>
  </w:style>
  <w:style w:type="paragraph" w:styleId="Sansinterligne">
    <w:name w:val="No Spacing"/>
    <w:uiPriority w:val="1"/>
    <w:qFormat/>
    <w:rsid w:val="00180578"/>
    <w:pPr>
      <w:spacing w:after="0" w:line="240" w:lineRule="auto"/>
    </w:pPr>
    <w:rPr>
      <w:rFonts w:ascii="Arial" w:hAnsi="Arial"/>
      <w:sz w:val="32"/>
    </w:rPr>
  </w:style>
  <w:style w:type="paragraph" w:styleId="Paragraphedeliste">
    <w:name w:val="List Paragraph"/>
    <w:basedOn w:val="Normal"/>
    <w:uiPriority w:val="34"/>
    <w:qFormat/>
    <w:rsid w:val="004F58FC"/>
    <w:pPr>
      <w:ind w:left="720"/>
      <w:contextualSpacing/>
    </w:pPr>
  </w:style>
  <w:style w:type="character" w:styleId="lev">
    <w:name w:val="Strong"/>
    <w:basedOn w:val="Policepardfaut"/>
    <w:uiPriority w:val="22"/>
    <w:qFormat/>
    <w:rsid w:val="00ED66A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ierre\Documents\IUT%20ORSAY\S1\Projet\Projet%20HTML\J_Petillion_Meulle-Stef\Charte\page_garde.dotx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C4D91E-709A-483E-9AEE-D26AA992D3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page_garde.dotx</Template>
  <TotalTime>11</TotalTime>
  <Pages>5</Pages>
  <Words>717</Words>
  <Characters>3948</Characters>
  <Application>Microsoft Office Word</Application>
  <DocSecurity>0</DocSecurity>
  <Lines>32</Lines>
  <Paragraphs>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pierre</dc:creator>
  <cp:keywords/>
  <dc:description/>
  <cp:lastModifiedBy>PETILLION Pierre</cp:lastModifiedBy>
  <cp:revision>4</cp:revision>
  <cp:lastPrinted>2018-04-13T21:11:00Z</cp:lastPrinted>
  <dcterms:created xsi:type="dcterms:W3CDTF">2021-02-02T21:17:00Z</dcterms:created>
  <dcterms:modified xsi:type="dcterms:W3CDTF">2021-02-02T22:54:00Z</dcterms:modified>
</cp:coreProperties>
</file>