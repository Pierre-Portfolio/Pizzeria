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9910846" w14:textId="1AED4532" w:rsidR="00604CC8" w:rsidRPr="00A67769" w:rsidRDefault="000523C3" w:rsidP="00C53E09">
      <w:r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3FA8F4BA" wp14:editId="385C4E4E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A4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0D70FADC" wp14:editId="70FE577D">
            <wp:simplePos x="0" y="0"/>
            <wp:positionH relativeFrom="column">
              <wp:posOffset>4810126</wp:posOffset>
            </wp:positionH>
            <wp:positionV relativeFrom="paragraph">
              <wp:posOffset>26670</wp:posOffset>
            </wp:positionV>
            <wp:extent cx="2320290" cy="3136089"/>
            <wp:effectExtent l="0" t="0" r="3810" b="762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i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14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BC4">
        <w:rPr>
          <w:noProof/>
        </w:rPr>
        <w:drawing>
          <wp:anchor distT="0" distB="0" distL="114300" distR="114300" simplePos="0" relativeHeight="251673600" behindDoc="0" locked="0" layoutInCell="1" allowOverlap="1" wp14:anchorId="17187ECB" wp14:editId="503773DF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5E1" w:rsidRPr="00A67769">
        <w:rPr>
          <w:noProof/>
          <w:lang w:eastAsia="fr-FR"/>
        </w:rPr>
        <w:drawing>
          <wp:anchor distT="0" distB="0" distL="114300" distR="114300" simplePos="0" relativeHeight="251655165" behindDoc="1" locked="0" layoutInCell="1" allowOverlap="1" wp14:anchorId="18341FCE" wp14:editId="4B7E2FBD">
            <wp:simplePos x="0" y="0"/>
            <wp:positionH relativeFrom="column">
              <wp:posOffset>-450718</wp:posOffset>
            </wp:positionH>
            <wp:positionV relativeFrom="paragraph">
              <wp:posOffset>-1484877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1A68" w14:textId="279BE5FD" w:rsidR="00E433BB" w:rsidRPr="00A67769" w:rsidRDefault="006938A4" w:rsidP="00AB7FF9">
      <w:pPr>
        <w:tabs>
          <w:tab w:val="left" w:pos="6433"/>
        </w:tabs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1554595" wp14:editId="63814A55">
                <wp:simplePos x="0" y="0"/>
                <wp:positionH relativeFrom="page">
                  <wp:align>left</wp:align>
                </wp:positionH>
                <wp:positionV relativeFrom="paragraph">
                  <wp:posOffset>396240</wp:posOffset>
                </wp:positionV>
                <wp:extent cx="5962650" cy="1035700"/>
                <wp:effectExtent l="0" t="0" r="19050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03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261DA" w14:textId="7777777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 xml:space="preserve">RAPPORT DE LA CONCEPTION D’UN LOGICIEL </w:t>
                            </w:r>
                          </w:p>
                          <w:p w14:paraId="5C16A55F" w14:textId="31A06A0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>DE GESTION D’UNE PIZZERIA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4595" id="Rectangle 3" o:spid="_x0000_s1026" style="position:absolute;margin-left:0;margin-top:31.2pt;width:469.5pt;height:81.5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" fillcolor="#4472c4 [3204]" strokecolor="#1f3763 [1604]" strokeweight="1pt">
                <v:textbox>
                  <w:txbxContent>
                    <w:p w14:paraId="044261DA" w14:textId="7777777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 xml:space="preserve">RAPPORT DE LA CONCEPTION D’UN LOGICIEL </w:t>
                      </w:r>
                    </w:p>
                    <w:p w14:paraId="5C16A55F" w14:textId="31A06A0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>DE GESTION D’UNE PIZZERIA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7FF9">
        <w:tab/>
      </w:r>
    </w:p>
    <w:p w14:paraId="16A43C44" w14:textId="6B5E9C37" w:rsidR="00E433BB" w:rsidRDefault="00E433BB" w:rsidP="006938A4"/>
    <w:p w14:paraId="3EB329C5" w14:textId="6A9D7D81" w:rsidR="006938A4" w:rsidRDefault="006938A4" w:rsidP="006938A4"/>
    <w:p w14:paraId="0572D03C" w14:textId="7672711C" w:rsidR="006938A4" w:rsidRPr="00A67769" w:rsidRDefault="006938A4" w:rsidP="006938A4"/>
    <w:p w14:paraId="73D0DA90" w14:textId="76FFD299" w:rsidR="005A4BC4" w:rsidRPr="00A67769" w:rsidRDefault="006938A4" w:rsidP="00A67769">
      <w:pPr>
        <w:rPr>
          <w:rFonts w:eastAsiaTheme="majorEastAsia" w:cstheme="majorBidi"/>
          <w:szCs w:val="32"/>
        </w:rPr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69AB4BDA" wp14:editId="41F4092D">
                <wp:simplePos x="0" y="0"/>
                <wp:positionH relativeFrom="column">
                  <wp:posOffset>-657225</wp:posOffset>
                </wp:positionH>
                <wp:positionV relativeFrom="paragraph">
                  <wp:posOffset>380366</wp:posOffset>
                </wp:positionV>
                <wp:extent cx="7773825" cy="527050"/>
                <wp:effectExtent l="0" t="0" r="1778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825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54F1" w14:textId="77777777" w:rsidR="000523C3" w:rsidRPr="006938A4" w:rsidRDefault="000523C3" w:rsidP="006938A4">
                            <w:pPr>
                              <w:spacing w:line="120" w:lineRule="auto"/>
                              <w:ind w:left="2126" w:firstLine="709"/>
                              <w:rPr>
                                <w:sz w:val="4"/>
                                <w:szCs w:val="2"/>
                              </w:rPr>
                            </w:pPr>
                          </w:p>
                          <w:p w14:paraId="19831CBB" w14:textId="69D99B14" w:rsidR="000523C3" w:rsidRDefault="000523C3" w:rsidP="006938A4">
                            <w:pPr>
                              <w:spacing w:line="240" w:lineRule="auto"/>
                              <w:ind w:left="2126" w:firstLine="709"/>
                            </w:pPr>
                            <w:r>
                              <w:t xml:space="preserve">  Réalisé par Tom Payet et Pierre Pétillion </w:t>
                            </w:r>
                          </w:p>
                          <w:p w14:paraId="55F20361" w14:textId="77777777" w:rsidR="000523C3" w:rsidRDefault="000523C3" w:rsidP="00CC385B">
                            <w:pPr>
                              <w:spacing w:line="240" w:lineRule="auto"/>
                              <w:ind w:left="2124"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B4BDA" id="Rectangle 4" o:spid="_x0000_s1027" style="position:absolute;margin-left:-51.75pt;margin-top:29.95pt;width:612.1pt;height:41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" fillcolor="#4472c4 [3204]" strokecolor="#1f3763 [1604]" strokeweight="1pt">
                <v:textbox>
                  <w:txbxContent>
                    <w:p w14:paraId="21EA54F1" w14:textId="77777777" w:rsidR="000523C3" w:rsidRPr="006938A4" w:rsidRDefault="000523C3" w:rsidP="006938A4">
                      <w:pPr>
                        <w:spacing w:line="120" w:lineRule="auto"/>
                        <w:ind w:left="2126" w:firstLine="709"/>
                        <w:rPr>
                          <w:sz w:val="4"/>
                          <w:szCs w:val="2"/>
                        </w:rPr>
                      </w:pPr>
                    </w:p>
                    <w:p w14:paraId="19831CBB" w14:textId="69D99B14" w:rsidR="000523C3" w:rsidRDefault="000523C3" w:rsidP="006938A4">
                      <w:pPr>
                        <w:spacing w:line="240" w:lineRule="auto"/>
                        <w:ind w:left="2126" w:firstLine="709"/>
                      </w:pPr>
                      <w:r>
                        <w:t xml:space="preserve">  Réalisé par Tom Payet et Pierre Pétillion </w:t>
                      </w:r>
                    </w:p>
                    <w:p w14:paraId="55F20361" w14:textId="77777777" w:rsidR="000523C3" w:rsidRDefault="000523C3" w:rsidP="00CC385B">
                      <w:pPr>
                        <w:spacing w:line="240" w:lineRule="auto"/>
                        <w:ind w:left="2124"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A4BC4">
        <w:rPr>
          <w:noProof/>
        </w:rPr>
        <w:drawing>
          <wp:anchor distT="0" distB="0" distL="114300" distR="114300" simplePos="0" relativeHeight="251674624" behindDoc="0" locked="0" layoutInCell="1" allowOverlap="1" wp14:anchorId="53D66D9B" wp14:editId="1D3CC0E9">
            <wp:simplePos x="0" y="0"/>
            <wp:positionH relativeFrom="page">
              <wp:posOffset>87630</wp:posOffset>
            </wp:positionH>
            <wp:positionV relativeFrom="page">
              <wp:posOffset>9563100</wp:posOffset>
            </wp:positionV>
            <wp:extent cx="3645587" cy="1059180"/>
            <wp:effectExtent l="0" t="0" r="0" b="7620"/>
            <wp:wrapThrough wrapText="bothSides">
              <wp:wrapPolygon edited="0">
                <wp:start x="2032" y="0"/>
                <wp:lineTo x="1242" y="1165"/>
                <wp:lineTo x="0" y="5050"/>
                <wp:lineTo x="0" y="14763"/>
                <wp:lineTo x="677" y="18647"/>
                <wp:lineTo x="677" y="19036"/>
                <wp:lineTo x="1806" y="21367"/>
                <wp:lineTo x="1919" y="21367"/>
                <wp:lineTo x="4176" y="21367"/>
                <wp:lineTo x="4402" y="21367"/>
                <wp:lineTo x="5531" y="18647"/>
                <wp:lineTo x="15915" y="18647"/>
                <wp:lineTo x="21446" y="16317"/>
                <wp:lineTo x="21446" y="6604"/>
                <wp:lineTo x="12303" y="6216"/>
                <wp:lineTo x="12529" y="3885"/>
                <wp:lineTo x="4176" y="0"/>
                <wp:lineTo x="2032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87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69" w:rsidRPr="00A67769">
        <w:rPr>
          <w:rFonts w:eastAsiaTheme="majorEastAsia" w:cstheme="majorBidi"/>
          <w:szCs w:val="32"/>
        </w:rPr>
        <w:br w:type="page"/>
      </w:r>
    </w:p>
    <w:bookmarkStart w:id="0" w:name="_Toc503110828" w:displacedByCustomXml="next"/>
    <w:sdt>
      <w:sdtPr>
        <w:rPr>
          <w:rFonts w:ascii="Arial" w:eastAsiaTheme="minorHAnsi" w:hAnsi="Arial" w:cstheme="minorBidi"/>
          <w:color w:val="auto"/>
          <w:sz w:val="32"/>
          <w:szCs w:val="22"/>
          <w:lang w:eastAsia="en-US"/>
        </w:rPr>
        <w:id w:val="1067147686"/>
        <w:docPartObj>
          <w:docPartGallery w:val="Table of Contents"/>
          <w:docPartUnique/>
        </w:docPartObj>
      </w:sdtPr>
      <w:sdtEndPr>
        <w:rPr>
          <w:b/>
          <w:bCs/>
          <w:sz w:val="26"/>
        </w:rPr>
      </w:sdtEndPr>
      <w:sdtContent>
        <w:p w14:paraId="235EE7AE" w14:textId="05F6374F" w:rsidR="00C83AD5" w:rsidRPr="001C2438" w:rsidRDefault="00C83AD5" w:rsidP="00190C3E">
          <w:pPr>
            <w:pStyle w:val="En-ttedetabledesmatires"/>
            <w:jc w:val="center"/>
            <w:rPr>
              <w:color w:val="FF0000"/>
            </w:rPr>
          </w:pPr>
          <w:r>
            <w:t>Table des matières</w:t>
          </w:r>
        </w:p>
        <w:p w14:paraId="732EFFA8" w14:textId="15084E40" w:rsidR="00D15ED1" w:rsidRDefault="00C83AD5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202124" w:history="1">
            <w:r w:rsidR="00D15ED1" w:rsidRPr="00CE0193">
              <w:rPr>
                <w:rStyle w:val="Lienhypertexte"/>
                <w:noProof/>
              </w:rPr>
              <w:t>Introduction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_Toc63202124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D12D21B" w14:textId="00C147DE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5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Diagramme UML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_Toc63202125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6133C3D" w14:textId="16D2A911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6" w:history="1">
            <w:r w:rsidR="00D15ED1" w:rsidRPr="00CE0193">
              <w:rPr>
                <w:rStyle w:val="Lienhypertexte"/>
                <w:noProof/>
              </w:rPr>
              <w:t>Charte Graphique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_Toc63202126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AFAAF54" w14:textId="0ED6D75B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7" w:history="1">
            <w:r w:rsidR="00D15ED1" w:rsidRPr="00CE0193">
              <w:rPr>
                <w:rStyle w:val="Lienhypertexte"/>
                <w:noProof/>
              </w:rPr>
              <w:t>Module Client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_Toc63202127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E24E1B6" w14:textId="1AE5CD88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8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Module Commande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_Toc63202128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7F3E5CD" w14:textId="508DDB41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9" w:history="1">
            <w:r w:rsidR="00D15ED1" w:rsidRPr="00CE0193">
              <w:rPr>
                <w:rStyle w:val="Lienhypertexte"/>
                <w:noProof/>
              </w:rPr>
              <w:t>Module Statistique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_Toc63202129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2C3A57F" w14:textId="7484B09D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0" w:history="1">
            <w:r w:rsidR="00D15ED1" w:rsidRPr="00CE0193">
              <w:rPr>
                <w:rStyle w:val="Lienhypertexte"/>
                <w:noProof/>
              </w:rPr>
              <w:t>Module Administration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_Toc63202130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6B09935" w14:textId="41C9C095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1" w:history="1">
            <w:r w:rsidR="00D15ED1" w:rsidRPr="00CE0193">
              <w:rPr>
                <w:rStyle w:val="Lienhypertexte"/>
                <w:noProof/>
              </w:rPr>
              <w:t>Amélioration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_Toc63202131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5FF25634" w14:textId="249BA49B" w:rsidR="00D15ED1" w:rsidRDefault="00A03BE4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2" w:history="1">
            <w:r w:rsidR="00D15ED1" w:rsidRPr="00CE0193">
              <w:rPr>
                <w:rStyle w:val="Lienhypertexte"/>
                <w:noProof/>
              </w:rPr>
              <w:t>Conclusion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_Toc63202132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D8F1D6D" w14:textId="57C9B379" w:rsidR="007A7E7A" w:rsidRPr="000523C3" w:rsidRDefault="00C83AD5" w:rsidP="000523C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1CAB559F" w14:textId="12844F96" w:rsidR="00ED66A7" w:rsidRDefault="00AB7FF9" w:rsidP="000523C3">
      <w:pPr>
        <w:pStyle w:val="Titre1"/>
        <w:jc w:val="center"/>
      </w:pPr>
      <w:bookmarkStart w:id="1" w:name="_Toc63202124"/>
      <w:r>
        <w:t>Introduction</w:t>
      </w:r>
      <w:bookmarkEnd w:id="1"/>
    </w:p>
    <w:p w14:paraId="2CFE8463" w14:textId="77777777" w:rsidR="000523C3" w:rsidRPr="000523C3" w:rsidRDefault="000523C3" w:rsidP="000523C3"/>
    <w:p w14:paraId="547B5C5F" w14:textId="56006A57" w:rsidR="007506B7" w:rsidRPr="000523C3" w:rsidRDefault="00190C3E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Dans le cadre d’un projet </w:t>
      </w:r>
      <w:r w:rsidR="004E0A50" w:rsidRPr="000523C3">
        <w:rPr>
          <w:sz w:val="24"/>
          <w:szCs w:val="20"/>
        </w:rPr>
        <w:t>du</w:t>
      </w:r>
      <w:r w:rsidR="000476D8" w:rsidRPr="000523C3">
        <w:rPr>
          <w:sz w:val="24"/>
          <w:szCs w:val="20"/>
        </w:rPr>
        <w:t xml:space="preserve"> </w:t>
      </w:r>
      <w:r w:rsidR="004F7785" w:rsidRPr="000523C3">
        <w:rPr>
          <w:sz w:val="24"/>
          <w:szCs w:val="20"/>
        </w:rPr>
        <w:t>premier</w:t>
      </w:r>
      <w:r w:rsidRPr="000523C3">
        <w:rPr>
          <w:sz w:val="24"/>
          <w:szCs w:val="20"/>
        </w:rPr>
        <w:t xml:space="preserve"> semestre</w:t>
      </w:r>
      <w:r w:rsidR="003F0C67">
        <w:rPr>
          <w:sz w:val="24"/>
          <w:szCs w:val="20"/>
        </w:rPr>
        <w:t xml:space="preserve"> au sein de l’ESILV</w:t>
      </w:r>
      <w:r w:rsidRPr="000523C3">
        <w:rPr>
          <w:sz w:val="24"/>
          <w:szCs w:val="20"/>
        </w:rPr>
        <w:t xml:space="preserve">, nous </w:t>
      </w:r>
      <w:r w:rsidR="004E0A50" w:rsidRPr="000523C3">
        <w:rPr>
          <w:sz w:val="24"/>
          <w:szCs w:val="20"/>
        </w:rPr>
        <w:t xml:space="preserve">avons </w:t>
      </w:r>
      <w:r w:rsidR="007A7E7A" w:rsidRPr="000523C3">
        <w:rPr>
          <w:sz w:val="24"/>
          <w:szCs w:val="20"/>
        </w:rPr>
        <w:t xml:space="preserve">dû </w:t>
      </w:r>
      <w:r w:rsidR="004F7785" w:rsidRPr="000523C3">
        <w:rPr>
          <w:sz w:val="24"/>
          <w:szCs w:val="20"/>
        </w:rPr>
        <w:t>informatiser le système de commande d’une pizzeria</w:t>
      </w:r>
      <w:r w:rsidRPr="000523C3">
        <w:rPr>
          <w:sz w:val="24"/>
          <w:szCs w:val="20"/>
        </w:rPr>
        <w:t>.</w:t>
      </w:r>
      <w:r w:rsidR="009F2F52" w:rsidRPr="000523C3">
        <w:rPr>
          <w:sz w:val="24"/>
          <w:szCs w:val="20"/>
        </w:rPr>
        <w:t xml:space="preserve"> </w:t>
      </w:r>
    </w:p>
    <w:p w14:paraId="05155A3D" w14:textId="133A36A1" w:rsidR="003F0C67" w:rsidRDefault="007A7E7A" w:rsidP="003F0C6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Le </w:t>
      </w:r>
      <w:r w:rsidR="00174D8C" w:rsidRPr="000523C3">
        <w:rPr>
          <w:sz w:val="24"/>
          <w:szCs w:val="20"/>
        </w:rPr>
        <w:t>critère d’innovation</w:t>
      </w:r>
      <w:r w:rsidRPr="000523C3">
        <w:rPr>
          <w:sz w:val="24"/>
          <w:szCs w:val="20"/>
        </w:rPr>
        <w:t xml:space="preserve"> retenu est</w:t>
      </w:r>
      <w:r w:rsidR="00174D8C" w:rsidRPr="000523C3">
        <w:rPr>
          <w:sz w:val="24"/>
          <w:szCs w:val="20"/>
        </w:rPr>
        <w:t xml:space="preserve"> </w:t>
      </w:r>
      <w:r w:rsidR="007352A5" w:rsidRPr="000523C3">
        <w:rPr>
          <w:sz w:val="24"/>
          <w:szCs w:val="20"/>
        </w:rPr>
        <w:t>un module permettant la gestion de son compte</w:t>
      </w:r>
      <w:r w:rsidRPr="000523C3">
        <w:rPr>
          <w:sz w:val="24"/>
          <w:szCs w:val="20"/>
        </w:rPr>
        <w:t>. Nous le</w:t>
      </w:r>
      <w:r w:rsidR="007352A5" w:rsidRPr="000523C3">
        <w:rPr>
          <w:sz w:val="24"/>
          <w:szCs w:val="20"/>
        </w:rPr>
        <w:t xml:space="preserve"> nommerons « Administration »</w:t>
      </w:r>
      <w:r w:rsidRPr="000523C3">
        <w:rPr>
          <w:sz w:val="24"/>
          <w:szCs w:val="20"/>
        </w:rPr>
        <w:t xml:space="preserve"> dans la suite de ce rapport</w:t>
      </w:r>
      <w:r w:rsidR="007352A5" w:rsidRPr="000523C3">
        <w:rPr>
          <w:sz w:val="24"/>
          <w:szCs w:val="20"/>
        </w:rPr>
        <w:t>.</w:t>
      </w:r>
      <w:bookmarkStart w:id="2" w:name="_Toc63202125"/>
    </w:p>
    <w:p w14:paraId="03FF93C0" w14:textId="2C9B395B" w:rsidR="00180578" w:rsidRDefault="0030399A" w:rsidP="003F0C67">
      <w:pPr>
        <w:jc w:val="center"/>
        <w:rPr>
          <w:shd w:val="clear" w:color="auto" w:fill="FFFFFF"/>
        </w:rPr>
      </w:pPr>
      <w:r w:rsidRPr="003F0C67">
        <w:rPr>
          <w:rStyle w:val="Titre1Car"/>
        </w:rPr>
        <w:t>D</w:t>
      </w:r>
      <w:r w:rsidR="00180578" w:rsidRPr="003F0C67">
        <w:rPr>
          <w:rStyle w:val="Titre1Car"/>
        </w:rPr>
        <w:t>iagramme</w:t>
      </w:r>
      <w:r w:rsidR="007352A5" w:rsidRPr="003F0C67">
        <w:rPr>
          <w:rStyle w:val="Titre1Car"/>
        </w:rPr>
        <w:t xml:space="preserve"> UML</w:t>
      </w:r>
      <w:bookmarkEnd w:id="2"/>
    </w:p>
    <w:p w14:paraId="54BCD551" w14:textId="07FE73DE" w:rsidR="00ED66A7" w:rsidRPr="00ED66A7" w:rsidRDefault="00ED66A7" w:rsidP="00ED66A7"/>
    <w:p w14:paraId="015BE8E3" w14:textId="47AFD1B5" w:rsidR="007A7E7A" w:rsidRDefault="003F0C67" w:rsidP="007A7E7A">
      <w:r w:rsidRPr="003F0C67">
        <w:rPr>
          <w:rStyle w:val="Titre1Car"/>
          <w:noProof/>
        </w:rPr>
        <w:drawing>
          <wp:anchor distT="0" distB="0" distL="114300" distR="114300" simplePos="0" relativeHeight="251675648" behindDoc="0" locked="0" layoutInCell="1" allowOverlap="1" wp14:anchorId="4F2F941F" wp14:editId="6B8BF4EE">
            <wp:simplePos x="0" y="0"/>
            <wp:positionH relativeFrom="margin">
              <wp:posOffset>316865</wp:posOffset>
            </wp:positionH>
            <wp:positionV relativeFrom="paragraph">
              <wp:posOffset>-226060</wp:posOffset>
            </wp:positionV>
            <wp:extent cx="5972175" cy="3630930"/>
            <wp:effectExtent l="0" t="0" r="9525" b="762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0" t="7032" r="7529" b="12350"/>
                    <a:stretch/>
                  </pic:blipFill>
                  <pic:spPr bwMode="auto">
                    <a:xfrm>
                      <a:off x="0" y="0"/>
                      <a:ext cx="5972175" cy="36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05857" w14:textId="77777777" w:rsidR="003F0C67" w:rsidRDefault="003F0C67" w:rsidP="00ED66A7">
      <w:pPr>
        <w:ind w:firstLine="708"/>
        <w:rPr>
          <w:sz w:val="24"/>
          <w:szCs w:val="20"/>
        </w:rPr>
      </w:pPr>
    </w:p>
    <w:p w14:paraId="0E19A560" w14:textId="46323890" w:rsidR="003A17D2" w:rsidRPr="000523C3" w:rsidRDefault="0090785B" w:rsidP="00ED66A7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Parmi</w:t>
      </w:r>
      <w:r w:rsidR="003A17D2" w:rsidRPr="000523C3">
        <w:rPr>
          <w:sz w:val="24"/>
          <w:szCs w:val="20"/>
        </w:rPr>
        <w:t xml:space="preserve"> les changements que nous avons </w:t>
      </w:r>
      <w:r w:rsidRPr="000523C3">
        <w:rPr>
          <w:sz w:val="24"/>
          <w:szCs w:val="20"/>
        </w:rPr>
        <w:t>décidé</w:t>
      </w:r>
      <w:r w:rsidR="003A17D2" w:rsidRPr="000523C3">
        <w:rPr>
          <w:sz w:val="24"/>
          <w:szCs w:val="20"/>
        </w:rPr>
        <w:t xml:space="preserve"> </w:t>
      </w:r>
      <w:r w:rsidR="00ED66A7" w:rsidRPr="000523C3">
        <w:rPr>
          <w:sz w:val="24"/>
          <w:szCs w:val="20"/>
        </w:rPr>
        <w:t>d’</w:t>
      </w:r>
      <w:r w:rsidR="007A7E7A" w:rsidRPr="000523C3">
        <w:rPr>
          <w:sz w:val="24"/>
          <w:szCs w:val="20"/>
        </w:rPr>
        <w:t>opérer</w:t>
      </w:r>
      <w:r w:rsidR="003A17D2" w:rsidRPr="000523C3">
        <w:rPr>
          <w:sz w:val="24"/>
          <w:szCs w:val="20"/>
        </w:rPr>
        <w:t xml:space="preserve">, le plus </w:t>
      </w:r>
      <w:r w:rsidR="007A7E7A" w:rsidRPr="000523C3">
        <w:rPr>
          <w:sz w:val="24"/>
          <w:szCs w:val="20"/>
        </w:rPr>
        <w:t>conséquent</w:t>
      </w:r>
      <w:r w:rsidR="003A17D2" w:rsidRPr="000523C3">
        <w:rPr>
          <w:sz w:val="24"/>
          <w:szCs w:val="20"/>
        </w:rPr>
        <w:t xml:space="preserve"> a été l’instauration de compte</w:t>
      </w:r>
      <w:r w:rsidR="000476D8" w:rsidRPr="000523C3">
        <w:rPr>
          <w:sz w:val="24"/>
          <w:szCs w:val="20"/>
        </w:rPr>
        <w:t>s</w:t>
      </w:r>
      <w:r w:rsidR="003A17D2" w:rsidRPr="000523C3">
        <w:rPr>
          <w:sz w:val="24"/>
          <w:szCs w:val="20"/>
        </w:rPr>
        <w:t xml:space="preserve"> pour les commis et les livreurs incluant </w:t>
      </w:r>
      <w:r w:rsidR="00DF7696">
        <w:rPr>
          <w:sz w:val="24"/>
          <w:szCs w:val="20"/>
        </w:rPr>
        <w:t>l’</w:t>
      </w:r>
      <w:r w:rsidR="003A17D2" w:rsidRPr="000523C3">
        <w:rPr>
          <w:sz w:val="24"/>
          <w:szCs w:val="20"/>
        </w:rPr>
        <w:t>attribution d’un mot</w:t>
      </w:r>
      <w:r w:rsidR="000476D8" w:rsidRPr="000523C3">
        <w:rPr>
          <w:sz w:val="24"/>
          <w:szCs w:val="20"/>
        </w:rPr>
        <w:t xml:space="preserve"> de passe</w:t>
      </w:r>
      <w:r w:rsidR="003A17D2" w:rsidRPr="000523C3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>afin</w:t>
      </w:r>
      <w:r w:rsidR="003A17D2" w:rsidRPr="000523C3">
        <w:rPr>
          <w:sz w:val="24"/>
          <w:szCs w:val="20"/>
        </w:rPr>
        <w:t xml:space="preserve"> de pouvoir s</w:t>
      </w:r>
      <w:r w:rsidR="007A7E7A" w:rsidRPr="000523C3">
        <w:rPr>
          <w:sz w:val="24"/>
          <w:szCs w:val="20"/>
        </w:rPr>
        <w:t>’y</w:t>
      </w:r>
      <w:r w:rsidR="003A17D2" w:rsidRPr="000523C3">
        <w:rPr>
          <w:sz w:val="24"/>
          <w:szCs w:val="20"/>
        </w:rPr>
        <w:t xml:space="preserve"> connecter.</w:t>
      </w:r>
    </w:p>
    <w:p w14:paraId="02C9498B" w14:textId="12B589FC" w:rsidR="0073009E" w:rsidRPr="000523C3" w:rsidRDefault="003A17D2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Un autre élément </w:t>
      </w:r>
      <w:r w:rsidR="007A7E7A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notre UML </w:t>
      </w:r>
      <w:r w:rsidR="0090785B" w:rsidRPr="000523C3">
        <w:rPr>
          <w:sz w:val="24"/>
          <w:szCs w:val="20"/>
        </w:rPr>
        <w:t xml:space="preserve">est la création </w:t>
      </w:r>
      <w:r w:rsidR="001C648E">
        <w:rPr>
          <w:sz w:val="24"/>
          <w:szCs w:val="20"/>
        </w:rPr>
        <w:t>d’une</w:t>
      </w:r>
      <w:r w:rsidR="0090785B" w:rsidRPr="000523C3">
        <w:rPr>
          <w:sz w:val="24"/>
          <w:szCs w:val="20"/>
        </w:rPr>
        <w:t xml:space="preserve"> classe Pizzeria qui </w:t>
      </w:r>
      <w:r w:rsidR="007A7E7A" w:rsidRPr="000523C3">
        <w:rPr>
          <w:sz w:val="24"/>
          <w:szCs w:val="20"/>
        </w:rPr>
        <w:t xml:space="preserve">contient </w:t>
      </w:r>
      <w:r w:rsidR="0090785B" w:rsidRPr="000523C3">
        <w:rPr>
          <w:sz w:val="24"/>
          <w:szCs w:val="20"/>
        </w:rPr>
        <w:t xml:space="preserve">toutes les informations </w:t>
      </w:r>
      <w:r w:rsidR="00C60A1E" w:rsidRPr="000523C3">
        <w:rPr>
          <w:sz w:val="24"/>
          <w:szCs w:val="20"/>
        </w:rPr>
        <w:t>relatives à</w:t>
      </w:r>
      <w:r w:rsidR="0090785B" w:rsidRPr="000523C3">
        <w:rPr>
          <w:sz w:val="24"/>
          <w:szCs w:val="20"/>
        </w:rPr>
        <w:t xml:space="preserve"> </w:t>
      </w:r>
      <w:r w:rsidR="001C648E">
        <w:rPr>
          <w:sz w:val="24"/>
          <w:szCs w:val="20"/>
        </w:rPr>
        <w:t>l’entreprise</w:t>
      </w:r>
      <w:r w:rsidR="00C60A1E" w:rsidRPr="000523C3">
        <w:rPr>
          <w:sz w:val="24"/>
          <w:szCs w:val="20"/>
        </w:rPr>
        <w:t>. Cela</w:t>
      </w:r>
      <w:r w:rsidR="0090785B" w:rsidRPr="000523C3">
        <w:rPr>
          <w:sz w:val="24"/>
          <w:szCs w:val="20"/>
        </w:rPr>
        <w:t xml:space="preserve"> </w:t>
      </w:r>
      <w:r w:rsidR="00C60A1E" w:rsidRPr="000523C3">
        <w:rPr>
          <w:sz w:val="24"/>
          <w:szCs w:val="20"/>
        </w:rPr>
        <w:t>permet</w:t>
      </w:r>
      <w:r w:rsidR="001C648E">
        <w:rPr>
          <w:sz w:val="24"/>
          <w:szCs w:val="20"/>
        </w:rPr>
        <w:t>trait</w:t>
      </w:r>
      <w:r w:rsidR="00C60A1E" w:rsidRPr="000523C3">
        <w:rPr>
          <w:sz w:val="24"/>
          <w:szCs w:val="20"/>
        </w:rPr>
        <w:t xml:space="preserve"> en</w:t>
      </w:r>
      <w:r w:rsidR="0090785B" w:rsidRPr="000523C3">
        <w:rPr>
          <w:sz w:val="24"/>
          <w:szCs w:val="20"/>
        </w:rPr>
        <w:t xml:space="preserve"> quelque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modification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, </w:t>
      </w:r>
      <w:r w:rsidR="00C60A1E" w:rsidRPr="000523C3">
        <w:rPr>
          <w:sz w:val="24"/>
          <w:szCs w:val="20"/>
        </w:rPr>
        <w:t>de créer</w:t>
      </w:r>
      <w:r w:rsidR="0090785B" w:rsidRPr="000523C3">
        <w:rPr>
          <w:sz w:val="24"/>
          <w:szCs w:val="20"/>
        </w:rPr>
        <w:t xml:space="preserve"> un système pou</w:t>
      </w:r>
      <w:r w:rsidR="00C60A1E" w:rsidRPr="000523C3">
        <w:rPr>
          <w:sz w:val="24"/>
          <w:szCs w:val="20"/>
        </w:rPr>
        <w:t>vant</w:t>
      </w:r>
      <w:r w:rsidR="0090785B" w:rsidRPr="000523C3">
        <w:rPr>
          <w:sz w:val="24"/>
          <w:szCs w:val="20"/>
        </w:rPr>
        <w:t xml:space="preserve"> gérer plusieurs </w:t>
      </w:r>
      <w:r w:rsidR="001C648E">
        <w:rPr>
          <w:sz w:val="24"/>
          <w:szCs w:val="20"/>
        </w:rPr>
        <w:t>établissements</w:t>
      </w:r>
      <w:r w:rsidR="0090785B" w:rsidRPr="000523C3">
        <w:rPr>
          <w:sz w:val="24"/>
          <w:szCs w:val="20"/>
        </w:rPr>
        <w:t xml:space="preserve"> à la fois.</w:t>
      </w:r>
    </w:p>
    <w:p w14:paraId="2C9654C7" w14:textId="24A30D06" w:rsidR="00ED66A7" w:rsidRPr="000523C3" w:rsidRDefault="00E22D2F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ab/>
        <w:t>On suppose la présence d’un cuisin</w:t>
      </w:r>
      <w:r w:rsidR="001C648E">
        <w:rPr>
          <w:sz w:val="24"/>
          <w:szCs w:val="20"/>
        </w:rPr>
        <w:t>i</w:t>
      </w:r>
      <w:r w:rsidRPr="000523C3">
        <w:rPr>
          <w:sz w:val="24"/>
          <w:szCs w:val="20"/>
        </w:rPr>
        <w:t xml:space="preserve">er entre la commande et le livreur mais n’ayant pas </w:t>
      </w:r>
      <w:r w:rsidR="00C60A1E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fonction dans ce diagramme ni </w:t>
      </w:r>
      <w:r w:rsidR="00C60A1E" w:rsidRPr="000523C3">
        <w:rPr>
          <w:sz w:val="24"/>
          <w:szCs w:val="20"/>
        </w:rPr>
        <w:t xml:space="preserve">de </w:t>
      </w:r>
      <w:r w:rsidRPr="000523C3">
        <w:rPr>
          <w:sz w:val="24"/>
          <w:szCs w:val="20"/>
        </w:rPr>
        <w:t xml:space="preserve">précision </w:t>
      </w:r>
      <w:r w:rsidR="00C60A1E" w:rsidRPr="000523C3">
        <w:rPr>
          <w:sz w:val="24"/>
          <w:szCs w:val="20"/>
        </w:rPr>
        <w:t>dans</w:t>
      </w:r>
      <w:r w:rsidRPr="000523C3">
        <w:rPr>
          <w:sz w:val="24"/>
          <w:szCs w:val="20"/>
        </w:rPr>
        <w:t xml:space="preserve"> du cahier des charges</w:t>
      </w:r>
      <w:r w:rsidR="00C60A1E" w:rsidRPr="000523C3">
        <w:rPr>
          <w:sz w:val="24"/>
          <w:szCs w:val="20"/>
        </w:rPr>
        <w:t xml:space="preserve"> sur c</w:t>
      </w:r>
      <w:r w:rsidR="003F0C67">
        <w:rPr>
          <w:sz w:val="24"/>
          <w:szCs w:val="20"/>
        </w:rPr>
        <w:t>elui-ci</w:t>
      </w:r>
      <w:r w:rsidR="000476D8" w:rsidRPr="000523C3">
        <w:rPr>
          <w:sz w:val="24"/>
          <w:szCs w:val="20"/>
        </w:rPr>
        <w:t>, n</w:t>
      </w:r>
      <w:r w:rsidRPr="000523C3">
        <w:rPr>
          <w:sz w:val="24"/>
          <w:szCs w:val="20"/>
        </w:rPr>
        <w:t xml:space="preserve">ous avons décidé de ne pas le </w:t>
      </w:r>
      <w:r w:rsidR="00C60A1E" w:rsidRPr="000523C3">
        <w:rPr>
          <w:sz w:val="24"/>
          <w:szCs w:val="20"/>
        </w:rPr>
        <w:t>faire figurer</w:t>
      </w:r>
      <w:r w:rsidRPr="000523C3">
        <w:rPr>
          <w:sz w:val="24"/>
          <w:szCs w:val="20"/>
        </w:rPr>
        <w:t xml:space="preserve"> dans le diagramme.</w:t>
      </w:r>
    </w:p>
    <w:p w14:paraId="37435926" w14:textId="266D0B58" w:rsidR="00ED66A7" w:rsidRDefault="0073009E" w:rsidP="000523C3">
      <w:pPr>
        <w:pStyle w:val="Titre1"/>
        <w:jc w:val="center"/>
      </w:pPr>
      <w:bookmarkStart w:id="3" w:name="_Toc63202126"/>
      <w:r>
        <w:t>Charte Graphique</w:t>
      </w:r>
      <w:bookmarkEnd w:id="3"/>
    </w:p>
    <w:p w14:paraId="4058F2A1" w14:textId="77777777" w:rsidR="000523C3" w:rsidRPr="000523C3" w:rsidRDefault="000523C3" w:rsidP="000523C3"/>
    <w:p w14:paraId="6F4161BC" w14:textId="39C8148E" w:rsidR="00FA1CE3" w:rsidRDefault="0073009E" w:rsidP="000523C3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Nous avons </w:t>
      </w:r>
      <w:r w:rsidR="00C60A1E" w:rsidRPr="000523C3">
        <w:rPr>
          <w:sz w:val="24"/>
          <w:szCs w:val="20"/>
        </w:rPr>
        <w:t>choisi</w:t>
      </w:r>
      <w:r w:rsidRPr="000523C3">
        <w:rPr>
          <w:sz w:val="24"/>
          <w:szCs w:val="20"/>
        </w:rPr>
        <w:t xml:space="preserve"> d’utilis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 </w:t>
      </w:r>
      <w:r w:rsidR="003F0C67">
        <w:rPr>
          <w:sz w:val="24"/>
          <w:szCs w:val="20"/>
        </w:rPr>
        <w:t>comme</w:t>
      </w:r>
      <w:r w:rsidRPr="000523C3">
        <w:rPr>
          <w:sz w:val="24"/>
          <w:szCs w:val="20"/>
        </w:rPr>
        <w:t xml:space="preserve"> co</w:t>
      </w:r>
      <w:r w:rsidR="00C60A1E" w:rsidRPr="000523C3">
        <w:rPr>
          <w:sz w:val="24"/>
          <w:szCs w:val="20"/>
        </w:rPr>
        <w:t>uleur </w:t>
      </w:r>
      <w:r w:rsidR="003F0C67">
        <w:rPr>
          <w:sz w:val="24"/>
          <w:szCs w:val="20"/>
        </w:rPr>
        <w:t xml:space="preserve">principale </w:t>
      </w:r>
      <w:r w:rsidR="00C60A1E" w:rsidRPr="000523C3">
        <w:rPr>
          <w:sz w:val="24"/>
          <w:szCs w:val="20"/>
        </w:rPr>
        <w:t xml:space="preserve">l’orange </w:t>
      </w:r>
      <w:r w:rsidR="003F0C67">
        <w:rPr>
          <w:sz w:val="24"/>
          <w:szCs w:val="20"/>
        </w:rPr>
        <w:t xml:space="preserve">pour </w:t>
      </w:r>
      <w:r w:rsidR="00C60A1E" w:rsidRPr="000523C3">
        <w:rPr>
          <w:sz w:val="24"/>
          <w:szCs w:val="20"/>
        </w:rPr>
        <w:t>symbolis</w:t>
      </w:r>
      <w:r w:rsidR="003F0C67">
        <w:rPr>
          <w:sz w:val="24"/>
          <w:szCs w:val="20"/>
        </w:rPr>
        <w:t>er</w:t>
      </w:r>
      <w:r w:rsidR="00C60A1E" w:rsidRPr="000523C3">
        <w:rPr>
          <w:sz w:val="24"/>
          <w:szCs w:val="20"/>
        </w:rPr>
        <w:t xml:space="preserve"> à la fois </w:t>
      </w:r>
      <w:r w:rsidR="00ED66A7" w:rsidRPr="000523C3">
        <w:rPr>
          <w:sz w:val="24"/>
          <w:szCs w:val="20"/>
        </w:rPr>
        <w:t xml:space="preserve">la bonne humeur, l’optimiste, la générosité, la créativité </w:t>
      </w:r>
      <w:r w:rsidR="000476D8" w:rsidRPr="000523C3">
        <w:rPr>
          <w:sz w:val="24"/>
          <w:szCs w:val="20"/>
        </w:rPr>
        <w:t xml:space="preserve">et </w:t>
      </w:r>
      <w:r w:rsidR="00ED66A7" w:rsidRPr="000523C3">
        <w:rPr>
          <w:sz w:val="24"/>
          <w:szCs w:val="20"/>
        </w:rPr>
        <w:t xml:space="preserve">la joie </w:t>
      </w:r>
      <w:r w:rsidR="001C648E">
        <w:rPr>
          <w:sz w:val="24"/>
          <w:szCs w:val="20"/>
        </w:rPr>
        <w:t xml:space="preserve">mais fait aussi écho au </w:t>
      </w:r>
      <w:r w:rsidR="00ED66A7" w:rsidRPr="000523C3">
        <w:rPr>
          <w:sz w:val="24"/>
          <w:szCs w:val="20"/>
        </w:rPr>
        <w:t xml:space="preserve">fromage que l’on </w:t>
      </w:r>
      <w:r w:rsidR="00C60A1E" w:rsidRPr="000523C3">
        <w:rPr>
          <w:sz w:val="24"/>
          <w:szCs w:val="20"/>
        </w:rPr>
        <w:t>re</w:t>
      </w:r>
      <w:r w:rsidR="00ED66A7" w:rsidRPr="000523C3">
        <w:rPr>
          <w:sz w:val="24"/>
          <w:szCs w:val="20"/>
        </w:rPr>
        <w:t xml:space="preserve">trouve sur </w:t>
      </w:r>
      <w:r w:rsidR="001C648E">
        <w:rPr>
          <w:sz w:val="24"/>
          <w:szCs w:val="20"/>
        </w:rPr>
        <w:t>certaines</w:t>
      </w:r>
      <w:r w:rsidR="00ED66A7" w:rsidRPr="000523C3">
        <w:rPr>
          <w:sz w:val="24"/>
          <w:szCs w:val="20"/>
        </w:rPr>
        <w:t xml:space="preserve"> pizza</w:t>
      </w:r>
      <w:r w:rsidR="000476D8" w:rsidRPr="000523C3">
        <w:rPr>
          <w:sz w:val="24"/>
          <w:szCs w:val="20"/>
        </w:rPr>
        <w:t>s</w:t>
      </w:r>
      <w:r w:rsidR="00ED66A7" w:rsidRPr="000523C3">
        <w:rPr>
          <w:sz w:val="24"/>
          <w:szCs w:val="20"/>
        </w:rPr>
        <w:t>.</w:t>
      </w:r>
      <w:r w:rsidR="00C60A1E" w:rsidRPr="000523C3">
        <w:rPr>
          <w:sz w:val="24"/>
          <w:szCs w:val="20"/>
        </w:rPr>
        <w:t xml:space="preserve"> </w:t>
      </w:r>
    </w:p>
    <w:p w14:paraId="229D2EF2" w14:textId="528FBC8D" w:rsidR="00180578" w:rsidRDefault="000D223C" w:rsidP="00ED66A7">
      <w:pPr>
        <w:pStyle w:val="Titre1"/>
        <w:jc w:val="center"/>
      </w:pPr>
      <w:bookmarkStart w:id="4" w:name="_Toc63202127"/>
      <w:r>
        <w:t>Module Client</w:t>
      </w:r>
      <w:bookmarkEnd w:id="4"/>
    </w:p>
    <w:p w14:paraId="008EFA79" w14:textId="22D4011C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76672" behindDoc="0" locked="0" layoutInCell="1" allowOverlap="1" wp14:anchorId="6CC13D5E" wp14:editId="6BAAB822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4130040" cy="250253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13485" r="27188" b="16813"/>
                    <a:stretch/>
                  </pic:blipFill>
                  <pic:spPr bwMode="auto">
                    <a:xfrm>
                      <a:off x="0" y="0"/>
                      <a:ext cx="41300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3AF54" w14:textId="20C78F5F" w:rsidR="000D223C" w:rsidRDefault="000D223C" w:rsidP="00FC4B57">
      <w:pPr>
        <w:rPr>
          <w:noProof/>
        </w:rPr>
      </w:pPr>
    </w:p>
    <w:p w14:paraId="031ECDFD" w14:textId="36A9FF5F" w:rsidR="00180578" w:rsidRDefault="00180578" w:rsidP="00FC4B57"/>
    <w:p w14:paraId="4FD10EBE" w14:textId="77777777" w:rsidR="00180578" w:rsidRDefault="00180578" w:rsidP="00FC4B57"/>
    <w:p w14:paraId="222F72D5" w14:textId="77777777" w:rsidR="00180578" w:rsidRDefault="00180578" w:rsidP="00FC4B57"/>
    <w:p w14:paraId="11551DC3" w14:textId="77777777" w:rsidR="00180578" w:rsidRDefault="00180578" w:rsidP="00FC4B57"/>
    <w:p w14:paraId="09638727" w14:textId="77777777" w:rsidR="00180578" w:rsidRDefault="00180578" w:rsidP="00FC4B57"/>
    <w:p w14:paraId="4A449751" w14:textId="41D7ED1F" w:rsidR="00180578" w:rsidRDefault="00180578" w:rsidP="00FC4B57"/>
    <w:p w14:paraId="2FF42EBE" w14:textId="77777777" w:rsidR="00ED66A7" w:rsidRDefault="00ED66A7" w:rsidP="00FC4B57"/>
    <w:p w14:paraId="477B5E71" w14:textId="712A9588" w:rsidR="000025FB" w:rsidRPr="000523C3" w:rsidRDefault="000D223C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Ce module, accessible </w:t>
      </w:r>
      <w:r w:rsidR="00C60A1E" w:rsidRPr="000523C3">
        <w:rPr>
          <w:sz w:val="24"/>
          <w:szCs w:val="20"/>
        </w:rPr>
        <w:t xml:space="preserve">uniquement après </w:t>
      </w:r>
      <w:r w:rsidR="001C648E">
        <w:rPr>
          <w:sz w:val="24"/>
          <w:szCs w:val="20"/>
        </w:rPr>
        <w:t>une authentification</w:t>
      </w:r>
      <w:r w:rsidRPr="000523C3">
        <w:rPr>
          <w:sz w:val="24"/>
          <w:szCs w:val="20"/>
        </w:rPr>
        <w:t xml:space="preserve">, n’est </w:t>
      </w:r>
      <w:r w:rsidR="00C60A1E" w:rsidRPr="000523C3">
        <w:rPr>
          <w:sz w:val="24"/>
          <w:szCs w:val="20"/>
        </w:rPr>
        <w:t>disponible</w:t>
      </w:r>
      <w:r w:rsidRPr="000523C3">
        <w:rPr>
          <w:sz w:val="24"/>
          <w:szCs w:val="20"/>
        </w:rPr>
        <w:t xml:space="preserve"> seulement</w:t>
      </w:r>
      <w:r w:rsidR="001C648E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 xml:space="preserve">pour les commis. Il permet en </w:t>
      </w:r>
      <w:r w:rsidR="000476D8" w:rsidRPr="000523C3">
        <w:rPr>
          <w:sz w:val="24"/>
          <w:szCs w:val="20"/>
        </w:rPr>
        <w:t>o</w:t>
      </w:r>
      <w:r w:rsidRPr="000523C3">
        <w:rPr>
          <w:sz w:val="24"/>
          <w:szCs w:val="20"/>
        </w:rPr>
        <w:t>utre d’ajouter, modifier, supprim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, </w:t>
      </w:r>
      <w:r w:rsidR="000476D8" w:rsidRPr="000523C3">
        <w:rPr>
          <w:sz w:val="24"/>
          <w:szCs w:val="20"/>
        </w:rPr>
        <w:t xml:space="preserve">et </w:t>
      </w:r>
      <w:r w:rsidRPr="000523C3">
        <w:rPr>
          <w:sz w:val="24"/>
          <w:szCs w:val="20"/>
        </w:rPr>
        <w:t xml:space="preserve">trier </w:t>
      </w:r>
      <w:r w:rsidR="00C60A1E" w:rsidRPr="000523C3">
        <w:rPr>
          <w:sz w:val="24"/>
          <w:szCs w:val="20"/>
        </w:rPr>
        <w:t>l</w:t>
      </w:r>
      <w:r w:rsidRPr="000523C3">
        <w:rPr>
          <w:sz w:val="24"/>
          <w:szCs w:val="20"/>
        </w:rPr>
        <w:t>es clients ainsi que le personnel mais également de rechercher un client par son numéro de téléphone lorsque celui-ci appel</w:t>
      </w:r>
      <w:r w:rsidR="000476D8" w:rsidRPr="000523C3">
        <w:rPr>
          <w:sz w:val="24"/>
          <w:szCs w:val="20"/>
        </w:rPr>
        <w:t>le</w:t>
      </w:r>
      <w:r w:rsidRPr="000523C3">
        <w:rPr>
          <w:sz w:val="24"/>
          <w:szCs w:val="20"/>
        </w:rPr>
        <w:t xml:space="preserve"> la pizzeria.</w:t>
      </w:r>
    </w:p>
    <w:p w14:paraId="350B4A91" w14:textId="332401D0" w:rsidR="000D223C" w:rsidRDefault="001C2438" w:rsidP="00FC4B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4E037DA" wp14:editId="7BC8916A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1418590" cy="1927225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19292" r="67322" b="28421"/>
                    <a:stretch/>
                  </pic:blipFill>
                  <pic:spPr bwMode="auto">
                    <a:xfrm>
                      <a:off x="0" y="0"/>
                      <a:ext cx="141859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0430A" w14:textId="77777777" w:rsidR="00ED66A7" w:rsidRDefault="00ED66A7" w:rsidP="00FC4B57">
      <w:pPr>
        <w:rPr>
          <w:noProof/>
        </w:rPr>
      </w:pPr>
    </w:p>
    <w:p w14:paraId="4DC3AAB6" w14:textId="49A1043B" w:rsidR="000D223C" w:rsidRPr="000523C3" w:rsidRDefault="000D223C" w:rsidP="00FC4B57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Si le client n’est pas trouvé, un message stipulera</w:t>
      </w:r>
      <w:r w:rsidR="00C60A1E" w:rsidRPr="000523C3">
        <w:rPr>
          <w:noProof/>
          <w:sz w:val="24"/>
          <w:szCs w:val="20"/>
        </w:rPr>
        <w:t xml:space="preserve"> alors</w:t>
      </w:r>
      <w:r w:rsidRPr="000523C3">
        <w:rPr>
          <w:noProof/>
          <w:sz w:val="24"/>
          <w:szCs w:val="20"/>
        </w:rPr>
        <w:t xml:space="preserve"> au commis que le client n</w:t>
      </w:r>
      <w:r w:rsidR="00C60A1E" w:rsidRPr="000523C3">
        <w:rPr>
          <w:noProof/>
          <w:sz w:val="24"/>
          <w:szCs w:val="20"/>
        </w:rPr>
        <w:t xml:space="preserve">e fait pas </w:t>
      </w:r>
      <w:r w:rsidR="00C60A1E" w:rsidRPr="001C648E">
        <w:rPr>
          <w:noProof/>
          <w:sz w:val="24"/>
          <w:szCs w:val="20"/>
        </w:rPr>
        <w:t>parti</w:t>
      </w:r>
      <w:r w:rsidR="001C648E">
        <w:rPr>
          <w:noProof/>
          <w:sz w:val="24"/>
          <w:szCs w:val="20"/>
        </w:rPr>
        <w:t>e</w:t>
      </w:r>
      <w:r w:rsidR="00C60A1E" w:rsidRPr="001C648E">
        <w:rPr>
          <w:noProof/>
          <w:sz w:val="24"/>
          <w:szCs w:val="20"/>
        </w:rPr>
        <w:t xml:space="preserve"> de la base de données</w:t>
      </w:r>
      <w:r w:rsidRPr="000523C3">
        <w:rPr>
          <w:noProof/>
          <w:sz w:val="24"/>
          <w:szCs w:val="20"/>
        </w:rPr>
        <w:t>. Dans le cas contraire</w:t>
      </w:r>
      <w:r w:rsidR="00C60A1E" w:rsidRPr="000523C3">
        <w:rPr>
          <w:noProof/>
          <w:sz w:val="24"/>
          <w:szCs w:val="20"/>
        </w:rPr>
        <w:t>,</w:t>
      </w:r>
      <w:r w:rsidRPr="000523C3">
        <w:rPr>
          <w:noProof/>
          <w:sz w:val="24"/>
          <w:szCs w:val="20"/>
        </w:rPr>
        <w:t xml:space="preserve"> les informations du client </w:t>
      </w:r>
      <w:r w:rsidR="00C60A1E" w:rsidRPr="000523C3">
        <w:rPr>
          <w:noProof/>
          <w:sz w:val="24"/>
          <w:szCs w:val="20"/>
        </w:rPr>
        <w:t>s’afficheront</w:t>
      </w:r>
      <w:r w:rsidRPr="000523C3">
        <w:rPr>
          <w:noProof/>
          <w:sz w:val="24"/>
          <w:szCs w:val="20"/>
        </w:rPr>
        <w:t xml:space="preserve"> ainsi qu’un bouton « commander » afin que le commis puisse prendre la commande du client.</w:t>
      </w:r>
    </w:p>
    <w:p w14:paraId="379D3EC4" w14:textId="7D166243" w:rsidR="000D223C" w:rsidRDefault="000D223C" w:rsidP="00FC4B57">
      <w:pPr>
        <w:rPr>
          <w:noProof/>
        </w:rPr>
      </w:pPr>
    </w:p>
    <w:p w14:paraId="5EC4A2D1" w14:textId="175B5A85" w:rsidR="000D223C" w:rsidRDefault="000D223C" w:rsidP="00FC4B57">
      <w:pPr>
        <w:rPr>
          <w:noProof/>
        </w:rPr>
      </w:pPr>
    </w:p>
    <w:p w14:paraId="51223F07" w14:textId="77777777" w:rsidR="00944A3B" w:rsidRDefault="00944A3B" w:rsidP="00FC4B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BF45BD0" wp14:editId="3B2377B2">
            <wp:simplePos x="0" y="0"/>
            <wp:positionH relativeFrom="page">
              <wp:posOffset>4813300</wp:posOffset>
            </wp:positionH>
            <wp:positionV relativeFrom="paragraph">
              <wp:posOffset>52705</wp:posOffset>
            </wp:positionV>
            <wp:extent cx="2455892" cy="1409602"/>
            <wp:effectExtent l="0" t="0" r="1905" b="63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1047" r="52109" b="31244"/>
                    <a:stretch/>
                  </pic:blipFill>
                  <pic:spPr bwMode="auto">
                    <a:xfrm>
                      <a:off x="0" y="0"/>
                      <a:ext cx="2455892" cy="140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C4CFA" w14:textId="518CD33E" w:rsidR="000D223C" w:rsidRPr="000523C3" w:rsidRDefault="00FA1CE3" w:rsidP="001C2438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L’</w:t>
      </w:r>
      <w:r w:rsidR="00C60A1E" w:rsidRPr="000523C3">
        <w:rPr>
          <w:noProof/>
          <w:sz w:val="24"/>
          <w:szCs w:val="20"/>
        </w:rPr>
        <w:t>i</w:t>
      </w:r>
      <w:r w:rsidR="000D223C" w:rsidRPr="000523C3">
        <w:rPr>
          <w:noProof/>
          <w:sz w:val="24"/>
          <w:szCs w:val="20"/>
        </w:rPr>
        <w:t>nterface ci-</w:t>
      </w:r>
      <w:r w:rsidRPr="000523C3">
        <w:rPr>
          <w:noProof/>
          <w:sz w:val="24"/>
          <w:szCs w:val="20"/>
        </w:rPr>
        <w:t>contre</w:t>
      </w:r>
      <w:r w:rsidR="000D223C" w:rsidRPr="000523C3">
        <w:rPr>
          <w:noProof/>
          <w:sz w:val="24"/>
          <w:szCs w:val="20"/>
        </w:rPr>
        <w:t xml:space="preserve"> permet au commis de prendre la commande du client</w:t>
      </w:r>
      <w:r w:rsidR="001C648E">
        <w:rPr>
          <w:noProof/>
          <w:sz w:val="24"/>
          <w:szCs w:val="20"/>
        </w:rPr>
        <w:t xml:space="preserve"> en sélectionnant la taille puis la garniture ainsi que les</w:t>
      </w:r>
      <w:r w:rsidR="00944A3B" w:rsidRPr="000523C3">
        <w:rPr>
          <w:noProof/>
          <w:sz w:val="24"/>
          <w:szCs w:val="20"/>
        </w:rPr>
        <w:t xml:space="preserve"> extra</w:t>
      </w:r>
      <w:r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 xml:space="preserve"> choisi</w:t>
      </w:r>
      <w:r w:rsidR="000476D8"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>.</w:t>
      </w:r>
    </w:p>
    <w:p w14:paraId="0583E6B2" w14:textId="394413F8" w:rsidR="000D223C" w:rsidRDefault="000D223C" w:rsidP="00944A3B">
      <w:pPr>
        <w:pStyle w:val="Titre1"/>
        <w:rPr>
          <w:shd w:val="clear" w:color="auto" w:fill="FFFFFF"/>
        </w:rPr>
      </w:pPr>
    </w:p>
    <w:p w14:paraId="7F1A883F" w14:textId="3CD17290" w:rsidR="000025FB" w:rsidRDefault="00944A3B" w:rsidP="000025FB">
      <w:pPr>
        <w:pStyle w:val="Titre1"/>
        <w:jc w:val="center"/>
        <w:rPr>
          <w:shd w:val="clear" w:color="auto" w:fill="FFFFFF"/>
        </w:rPr>
      </w:pPr>
      <w:bookmarkStart w:id="5" w:name="_Toc63202128"/>
      <w:r>
        <w:rPr>
          <w:shd w:val="clear" w:color="auto" w:fill="FFFFFF"/>
        </w:rPr>
        <w:t>Module Commande</w:t>
      </w:r>
      <w:bookmarkEnd w:id="5"/>
    </w:p>
    <w:p w14:paraId="4A24CFFC" w14:textId="0AC41E49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0768" behindDoc="1" locked="0" layoutInCell="1" allowOverlap="1" wp14:anchorId="27CC3B0D" wp14:editId="57A99AC5">
            <wp:simplePos x="0" y="0"/>
            <wp:positionH relativeFrom="column">
              <wp:posOffset>1055370</wp:posOffset>
            </wp:positionH>
            <wp:positionV relativeFrom="paragraph">
              <wp:posOffset>166370</wp:posOffset>
            </wp:positionV>
            <wp:extent cx="4396154" cy="2637009"/>
            <wp:effectExtent l="0" t="0" r="4445" b="0"/>
            <wp:wrapTight wrapText="bothSides">
              <wp:wrapPolygon edited="0">
                <wp:start x="0" y="0"/>
                <wp:lineTo x="0" y="21382"/>
                <wp:lineTo x="21528" y="21382"/>
                <wp:lineTo x="21528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6352" r="33041" b="23090"/>
                    <a:stretch/>
                  </pic:blipFill>
                  <pic:spPr bwMode="auto">
                    <a:xfrm>
                      <a:off x="0" y="0"/>
                      <a:ext cx="4396154" cy="263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E9CE60" w14:textId="72D5AFBF" w:rsidR="000025FB" w:rsidRDefault="000025FB" w:rsidP="000025FB"/>
    <w:p w14:paraId="0AEAF9BD" w14:textId="39CBEF01" w:rsidR="00944A3B" w:rsidRDefault="00944A3B" w:rsidP="000025FB">
      <w:pPr>
        <w:rPr>
          <w:noProof/>
        </w:rPr>
      </w:pPr>
    </w:p>
    <w:p w14:paraId="25AE733E" w14:textId="7CD10C79" w:rsidR="00944A3B" w:rsidRDefault="00944A3B" w:rsidP="000025FB">
      <w:pPr>
        <w:rPr>
          <w:noProof/>
        </w:rPr>
      </w:pPr>
    </w:p>
    <w:p w14:paraId="1F9F0B86" w14:textId="0A2BFC85" w:rsidR="000025FB" w:rsidRDefault="000025FB" w:rsidP="000025FB"/>
    <w:p w14:paraId="3389D492" w14:textId="77777777" w:rsidR="000025FB" w:rsidRDefault="000025FB" w:rsidP="000025FB"/>
    <w:p w14:paraId="49ACA40E" w14:textId="77777777" w:rsidR="000025FB" w:rsidRDefault="000025FB" w:rsidP="000025FB"/>
    <w:p w14:paraId="7F1E7DB5" w14:textId="77777777" w:rsidR="000025FB" w:rsidRDefault="000025FB" w:rsidP="000025FB"/>
    <w:p w14:paraId="4FC973AD" w14:textId="77777777" w:rsidR="000025FB" w:rsidRDefault="000025FB" w:rsidP="000025FB"/>
    <w:p w14:paraId="5E656454" w14:textId="77777777" w:rsidR="00ED66A7" w:rsidRDefault="00ED66A7" w:rsidP="000025FB"/>
    <w:p w14:paraId="7E67957A" w14:textId="4C6423E2" w:rsidR="000025FB" w:rsidRPr="000523C3" w:rsidRDefault="00FA1CE3" w:rsidP="000025FB">
      <w:pPr>
        <w:rPr>
          <w:sz w:val="24"/>
          <w:szCs w:val="20"/>
        </w:rPr>
      </w:pPr>
      <w:r w:rsidRPr="000523C3">
        <w:rPr>
          <w:sz w:val="24"/>
          <w:szCs w:val="20"/>
        </w:rPr>
        <w:t>L</w:t>
      </w:r>
      <w:r w:rsidR="00944A3B" w:rsidRPr="000523C3">
        <w:rPr>
          <w:sz w:val="24"/>
          <w:szCs w:val="20"/>
        </w:rPr>
        <w:t>e module « Commande » est accessible p</w:t>
      </w:r>
      <w:r w:rsidR="000476D8" w:rsidRPr="000523C3">
        <w:rPr>
          <w:sz w:val="24"/>
          <w:szCs w:val="20"/>
        </w:rPr>
        <w:t>a</w:t>
      </w:r>
      <w:r w:rsidR="00944A3B" w:rsidRPr="000523C3">
        <w:rPr>
          <w:sz w:val="24"/>
          <w:szCs w:val="20"/>
        </w:rPr>
        <w:t xml:space="preserve">r </w:t>
      </w:r>
      <w:r w:rsidR="003F0C67" w:rsidRPr="000523C3">
        <w:rPr>
          <w:sz w:val="24"/>
          <w:szCs w:val="20"/>
        </w:rPr>
        <w:t>tous</w:t>
      </w:r>
      <w:r w:rsidR="00944A3B" w:rsidRPr="000523C3">
        <w:rPr>
          <w:sz w:val="24"/>
          <w:szCs w:val="20"/>
        </w:rPr>
        <w:t xml:space="preserve"> le</w:t>
      </w:r>
      <w:r w:rsidRPr="000523C3">
        <w:rPr>
          <w:sz w:val="24"/>
          <w:szCs w:val="20"/>
        </w:rPr>
        <w:t>s membres du</w:t>
      </w:r>
      <w:r w:rsidR="00944A3B" w:rsidRPr="000523C3">
        <w:rPr>
          <w:sz w:val="24"/>
          <w:szCs w:val="20"/>
        </w:rPr>
        <w:t xml:space="preserve"> personnel</w:t>
      </w:r>
      <w:r w:rsidRPr="000523C3">
        <w:rPr>
          <w:sz w:val="24"/>
          <w:szCs w:val="20"/>
        </w:rPr>
        <w:t>. Il</w:t>
      </w:r>
      <w:r w:rsidR="003210B6" w:rsidRPr="000523C3">
        <w:rPr>
          <w:sz w:val="24"/>
          <w:szCs w:val="20"/>
        </w:rPr>
        <w:t xml:space="preserve"> </w:t>
      </w:r>
      <w:r w:rsidR="00944A3B" w:rsidRPr="000523C3">
        <w:rPr>
          <w:sz w:val="24"/>
          <w:szCs w:val="20"/>
        </w:rPr>
        <w:t>permet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de</w:t>
      </w:r>
      <w:r w:rsidR="001C648E">
        <w:rPr>
          <w:sz w:val="24"/>
          <w:szCs w:val="20"/>
        </w:rPr>
        <w:t xml:space="preserve"> visualiser</w:t>
      </w:r>
      <w:r w:rsidR="00944A3B" w:rsidRPr="000523C3">
        <w:rPr>
          <w:sz w:val="24"/>
          <w:szCs w:val="20"/>
        </w:rPr>
        <w:t xml:space="preserve"> toute</w:t>
      </w:r>
      <w:r w:rsidR="000476D8" w:rsidRPr="000523C3">
        <w:rPr>
          <w:sz w:val="24"/>
          <w:szCs w:val="20"/>
        </w:rPr>
        <w:t>s</w:t>
      </w:r>
      <w:r w:rsidR="00944A3B" w:rsidRPr="000523C3">
        <w:rPr>
          <w:sz w:val="24"/>
          <w:szCs w:val="20"/>
        </w:rPr>
        <w:t xml:space="preserve"> les commandes ou une spécifique grâce à </w:t>
      </w:r>
      <w:r w:rsidR="001C648E">
        <w:rPr>
          <w:sz w:val="24"/>
          <w:szCs w:val="20"/>
        </w:rPr>
        <w:t xml:space="preserve">une fonction </w:t>
      </w:r>
      <w:r w:rsidRPr="000523C3">
        <w:rPr>
          <w:sz w:val="24"/>
          <w:szCs w:val="20"/>
        </w:rPr>
        <w:t xml:space="preserve">de </w:t>
      </w:r>
      <w:r w:rsidR="00944A3B" w:rsidRPr="000523C3">
        <w:rPr>
          <w:sz w:val="24"/>
          <w:szCs w:val="20"/>
        </w:rPr>
        <w:t xml:space="preserve">recherche. </w:t>
      </w:r>
      <w:r w:rsidRPr="000523C3">
        <w:rPr>
          <w:sz w:val="24"/>
          <w:szCs w:val="20"/>
        </w:rPr>
        <w:t>Il</w:t>
      </w:r>
      <w:r w:rsidR="00944A3B" w:rsidRPr="000523C3">
        <w:rPr>
          <w:sz w:val="24"/>
          <w:szCs w:val="20"/>
        </w:rPr>
        <w:t xml:space="preserve"> permet également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d’encaisser une commande ou de la déclarer </w:t>
      </w:r>
      <w:r w:rsidR="001C648E">
        <w:rPr>
          <w:sz w:val="24"/>
          <w:szCs w:val="20"/>
        </w:rPr>
        <w:t>perdu</w:t>
      </w:r>
      <w:r w:rsidR="00DF7696">
        <w:rPr>
          <w:sz w:val="24"/>
          <w:szCs w:val="20"/>
        </w:rPr>
        <w:t>e</w:t>
      </w:r>
      <w:r w:rsidR="00944A3B" w:rsidRPr="000523C3">
        <w:rPr>
          <w:sz w:val="24"/>
          <w:szCs w:val="20"/>
        </w:rPr>
        <w:t xml:space="preserve"> en cliquant sur le bouton </w:t>
      </w:r>
      <w:r w:rsidRPr="000523C3">
        <w:rPr>
          <w:sz w:val="24"/>
          <w:szCs w:val="20"/>
        </w:rPr>
        <w:t>« </w:t>
      </w:r>
      <w:r w:rsidR="00944A3B" w:rsidRPr="000523C3">
        <w:rPr>
          <w:sz w:val="24"/>
          <w:szCs w:val="20"/>
        </w:rPr>
        <w:t>Encaisser une commande</w:t>
      </w:r>
      <w:r w:rsidRPr="000523C3">
        <w:rPr>
          <w:sz w:val="24"/>
          <w:szCs w:val="20"/>
        </w:rPr>
        <w:t> »</w:t>
      </w:r>
      <w:r w:rsidR="00944A3B" w:rsidRPr="000523C3">
        <w:rPr>
          <w:sz w:val="24"/>
          <w:szCs w:val="20"/>
        </w:rPr>
        <w:t>.</w:t>
      </w:r>
    </w:p>
    <w:p w14:paraId="4B3515FA" w14:textId="2649C423" w:rsidR="000523C3" w:rsidRDefault="00944A3B" w:rsidP="000523C3">
      <w:r w:rsidRPr="000523C3">
        <w:t>Cette interface sera légèrement différente pour un livreur qui n</w:t>
      </w:r>
      <w:r w:rsidR="003210B6" w:rsidRPr="000523C3">
        <w:t xml:space="preserve">’aura accès </w:t>
      </w:r>
      <w:r w:rsidRPr="000523C3">
        <w:t>qu</w:t>
      </w:r>
      <w:r w:rsidR="000476D8" w:rsidRPr="000523C3">
        <w:t>’aux</w:t>
      </w:r>
      <w:r w:rsidRPr="000523C3">
        <w:t xml:space="preserve"> commandes </w:t>
      </w:r>
      <w:r w:rsidR="003210B6" w:rsidRPr="000523C3">
        <w:t>en attente</w:t>
      </w:r>
      <w:r w:rsidR="000476D8" w:rsidRPr="000523C3">
        <w:t>s</w:t>
      </w:r>
      <w:r w:rsidR="003210B6" w:rsidRPr="000523C3">
        <w:t xml:space="preserve"> de livreur ou </w:t>
      </w:r>
      <w:r w:rsidR="00FA1CE3" w:rsidRPr="000523C3">
        <w:t>celles</w:t>
      </w:r>
      <w:r w:rsidR="003210B6" w:rsidRPr="000523C3">
        <w:t xml:space="preserve"> qu’il doit livrer.</w:t>
      </w:r>
    </w:p>
    <w:p w14:paraId="76F63240" w14:textId="77777777" w:rsidR="001C2438" w:rsidRDefault="001C2438" w:rsidP="000523C3"/>
    <w:p w14:paraId="13FAD4DF" w14:textId="6B3E2C44" w:rsidR="000025FB" w:rsidRPr="000523C3" w:rsidRDefault="003210B6" w:rsidP="000523C3">
      <w:pPr>
        <w:jc w:val="center"/>
      </w:pPr>
      <w:bookmarkStart w:id="6" w:name="_Toc63202129"/>
      <w:r w:rsidRPr="000523C3">
        <w:rPr>
          <w:rStyle w:val="Titre1Car"/>
        </w:rPr>
        <w:t>Module Statistique</w:t>
      </w:r>
      <w:bookmarkEnd w:id="6"/>
    </w:p>
    <w:p w14:paraId="08287B6B" w14:textId="2303E7DA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81792" behindDoc="1" locked="0" layoutInCell="1" allowOverlap="1" wp14:anchorId="254AD351" wp14:editId="0409F07B">
            <wp:simplePos x="0" y="0"/>
            <wp:positionH relativeFrom="margin">
              <wp:posOffset>1447800</wp:posOffset>
            </wp:positionH>
            <wp:positionV relativeFrom="paragraph">
              <wp:posOffset>13970</wp:posOffset>
            </wp:positionV>
            <wp:extent cx="3778885" cy="2282825"/>
            <wp:effectExtent l="0" t="0" r="0" b="3175"/>
            <wp:wrapTight wrapText="bothSides">
              <wp:wrapPolygon edited="0">
                <wp:start x="0" y="0"/>
                <wp:lineTo x="0" y="21450"/>
                <wp:lineTo x="21451" y="21450"/>
                <wp:lineTo x="21451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15758" r="21456" b="14226"/>
                    <a:stretch/>
                  </pic:blipFill>
                  <pic:spPr bwMode="auto">
                    <a:xfrm>
                      <a:off x="0" y="0"/>
                      <a:ext cx="3778885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91B36" w14:textId="36EE2162" w:rsidR="003210B6" w:rsidRDefault="003210B6" w:rsidP="003210B6">
      <w:r>
        <w:t xml:space="preserve"> </w:t>
      </w:r>
    </w:p>
    <w:p w14:paraId="7D0E32E1" w14:textId="464F73E0" w:rsidR="003210B6" w:rsidRDefault="003210B6" w:rsidP="0073009E"/>
    <w:p w14:paraId="5474723A" w14:textId="77777777" w:rsidR="003210B6" w:rsidRDefault="003210B6" w:rsidP="003210B6"/>
    <w:p w14:paraId="063A6B27" w14:textId="4F44F1FA" w:rsidR="003210B6" w:rsidRDefault="003210B6" w:rsidP="003210B6"/>
    <w:p w14:paraId="69BD284F" w14:textId="7422A5B5" w:rsidR="003210B6" w:rsidRDefault="003210B6" w:rsidP="003210B6"/>
    <w:p w14:paraId="703A2746" w14:textId="5A474090" w:rsidR="003210B6" w:rsidRDefault="003210B6" w:rsidP="003210B6"/>
    <w:p w14:paraId="191C0B11" w14:textId="4FB26093" w:rsidR="003210B6" w:rsidRDefault="003210B6" w:rsidP="003210B6"/>
    <w:p w14:paraId="64697245" w14:textId="77777777" w:rsidR="003210B6" w:rsidRDefault="003210B6" w:rsidP="003210B6"/>
    <w:p w14:paraId="3D8008D4" w14:textId="77777777" w:rsidR="001C648E" w:rsidRDefault="001C648E" w:rsidP="003210B6">
      <w:pPr>
        <w:rPr>
          <w:sz w:val="24"/>
          <w:szCs w:val="20"/>
        </w:rPr>
      </w:pPr>
    </w:p>
    <w:p w14:paraId="18C51DB2" w14:textId="04334238" w:rsidR="000025FB" w:rsidRPr="001C2438" w:rsidRDefault="003210B6" w:rsidP="003210B6">
      <w:pPr>
        <w:rPr>
          <w:sz w:val="24"/>
          <w:szCs w:val="20"/>
        </w:rPr>
      </w:pPr>
      <w:r w:rsidRPr="001C2438">
        <w:rPr>
          <w:sz w:val="24"/>
          <w:szCs w:val="20"/>
        </w:rPr>
        <w:t>Ce module, accessible p</w:t>
      </w:r>
      <w:r w:rsidR="006938A4" w:rsidRPr="001C2438">
        <w:rPr>
          <w:sz w:val="24"/>
          <w:szCs w:val="20"/>
        </w:rPr>
        <w:t>a</w:t>
      </w:r>
      <w:r w:rsidRPr="001C2438">
        <w:rPr>
          <w:sz w:val="24"/>
          <w:szCs w:val="20"/>
        </w:rPr>
        <w:t>r les commis</w:t>
      </w:r>
      <w:r w:rsidR="006938A4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permet d</w:t>
      </w:r>
      <w:r w:rsidR="00FA1CE3" w:rsidRPr="001C2438">
        <w:rPr>
          <w:sz w:val="24"/>
          <w:szCs w:val="20"/>
        </w:rPr>
        <w:t>’avoir</w:t>
      </w:r>
      <w:r w:rsidRPr="001C2438">
        <w:rPr>
          <w:sz w:val="24"/>
          <w:szCs w:val="20"/>
        </w:rPr>
        <w:t xml:space="preserve"> </w:t>
      </w:r>
      <w:r w:rsidR="0073009E" w:rsidRPr="001C2438">
        <w:rPr>
          <w:sz w:val="24"/>
          <w:szCs w:val="20"/>
        </w:rPr>
        <w:t>différente</w:t>
      </w:r>
      <w:r w:rsidR="006938A4" w:rsidRPr="001C2438">
        <w:rPr>
          <w:sz w:val="24"/>
          <w:szCs w:val="20"/>
        </w:rPr>
        <w:t>s</w:t>
      </w:r>
      <w:r w:rsidR="0073009E" w:rsidRPr="001C2438">
        <w:rPr>
          <w:sz w:val="24"/>
          <w:szCs w:val="20"/>
        </w:rPr>
        <w:t xml:space="preserve"> information</w:t>
      </w:r>
      <w:r w:rsidR="006938A4" w:rsidRPr="001C2438">
        <w:rPr>
          <w:sz w:val="24"/>
          <w:szCs w:val="20"/>
        </w:rPr>
        <w:t xml:space="preserve">s </w:t>
      </w:r>
      <w:r w:rsidRPr="001C2438">
        <w:rPr>
          <w:sz w:val="24"/>
          <w:szCs w:val="20"/>
        </w:rPr>
        <w:t>concernant la pizzeria tel</w:t>
      </w:r>
      <w:r w:rsidR="006938A4" w:rsidRPr="001C2438">
        <w:rPr>
          <w:sz w:val="24"/>
          <w:szCs w:val="20"/>
        </w:rPr>
        <w:t>le</w:t>
      </w:r>
      <w:r w:rsidRPr="001C2438">
        <w:rPr>
          <w:sz w:val="24"/>
          <w:szCs w:val="20"/>
        </w:rPr>
        <w:t xml:space="preserve">s que : </w:t>
      </w:r>
    </w:p>
    <w:p w14:paraId="28FC411A" w14:textId="4B833F2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nombre de commande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traité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ou livré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par le personnel</w:t>
      </w:r>
    </w:p>
    <w:p w14:paraId="45D0F439" w14:textId="2A5E852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client, le commis et le livreur du mois</w:t>
      </w:r>
    </w:p>
    <w:p w14:paraId="57B428F8" w14:textId="453F330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 xml:space="preserve">Le prix moyen de toutes les commandes </w:t>
      </w:r>
      <w:r w:rsidR="00FA1CE3" w:rsidRPr="001C2438">
        <w:rPr>
          <w:sz w:val="24"/>
          <w:szCs w:val="20"/>
        </w:rPr>
        <w:t>effectuées</w:t>
      </w:r>
    </w:p>
    <w:p w14:paraId="3433E31F" w14:textId="5EEF3C5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3F0C67">
        <w:rPr>
          <w:color w:val="262626" w:themeColor="text1" w:themeTint="D9"/>
          <w:sz w:val="24"/>
          <w:szCs w:val="20"/>
        </w:rPr>
        <w:t xml:space="preserve">Le </w:t>
      </w:r>
      <w:r w:rsidR="00FA1CE3" w:rsidRPr="003F0C67">
        <w:rPr>
          <w:color w:val="262626" w:themeColor="text1" w:themeTint="D9"/>
          <w:sz w:val="24"/>
          <w:szCs w:val="20"/>
        </w:rPr>
        <w:t>chiffre d’affaire généré</w:t>
      </w:r>
      <w:r w:rsidRPr="003F0C67">
        <w:rPr>
          <w:color w:val="262626" w:themeColor="text1" w:themeTint="D9"/>
          <w:sz w:val="24"/>
          <w:szCs w:val="20"/>
        </w:rPr>
        <w:t xml:space="preserve"> </w:t>
      </w:r>
      <w:r w:rsidRPr="001C2438">
        <w:rPr>
          <w:sz w:val="24"/>
          <w:szCs w:val="20"/>
        </w:rPr>
        <w:t xml:space="preserve">sur une période </w:t>
      </w:r>
      <w:r w:rsidR="00FA1CE3" w:rsidRPr="001C2438">
        <w:rPr>
          <w:sz w:val="24"/>
          <w:szCs w:val="20"/>
        </w:rPr>
        <w:t>donnée</w:t>
      </w:r>
    </w:p>
    <w:p w14:paraId="78C2C2A8" w14:textId="1B4D3644" w:rsidR="0073009E" w:rsidRDefault="0073009E" w:rsidP="0073009E">
      <w:pPr>
        <w:pStyle w:val="Paragraphedeliste"/>
      </w:pPr>
    </w:p>
    <w:p w14:paraId="7C27877F" w14:textId="247F986C" w:rsidR="0073009E" w:rsidRDefault="0073009E" w:rsidP="0073009E">
      <w:pPr>
        <w:pStyle w:val="Titre1"/>
        <w:jc w:val="center"/>
      </w:pPr>
      <w:bookmarkStart w:id="7" w:name="_Toc63202130"/>
      <w:r>
        <w:t>Module Administration</w:t>
      </w:r>
      <w:bookmarkEnd w:id="7"/>
    </w:p>
    <w:p w14:paraId="4E073370" w14:textId="5216E686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2816" behindDoc="0" locked="0" layoutInCell="1" allowOverlap="1" wp14:anchorId="784FD5A4" wp14:editId="2DA2DECD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4269105" cy="2411095"/>
            <wp:effectExtent l="0" t="0" r="0" b="8255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19287" r="22110" b="16172"/>
                    <a:stretch/>
                  </pic:blipFill>
                  <pic:spPr bwMode="auto">
                    <a:xfrm>
                      <a:off x="0" y="0"/>
                      <a:ext cx="4269105" cy="241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D436" w14:textId="555251BF" w:rsidR="0073009E" w:rsidRDefault="0073009E" w:rsidP="0073009E">
      <w:pPr>
        <w:pStyle w:val="Paragraphedeliste"/>
        <w:rPr>
          <w:noProof/>
        </w:rPr>
      </w:pPr>
    </w:p>
    <w:p w14:paraId="55BE1FD2" w14:textId="6B73FEB0" w:rsidR="0073009E" w:rsidRDefault="0073009E" w:rsidP="0073009E">
      <w:pPr>
        <w:pStyle w:val="Paragraphedeliste"/>
        <w:rPr>
          <w:noProof/>
        </w:rPr>
      </w:pPr>
    </w:p>
    <w:p w14:paraId="242C6382" w14:textId="3BBA9C93" w:rsidR="0073009E" w:rsidRDefault="0073009E" w:rsidP="0073009E">
      <w:pPr>
        <w:pStyle w:val="Paragraphedeliste"/>
        <w:rPr>
          <w:noProof/>
        </w:rPr>
      </w:pPr>
    </w:p>
    <w:p w14:paraId="340BF1B0" w14:textId="364E8C1C" w:rsidR="0073009E" w:rsidRDefault="0073009E" w:rsidP="0073009E">
      <w:pPr>
        <w:pStyle w:val="Paragraphedeliste"/>
      </w:pPr>
    </w:p>
    <w:p w14:paraId="5D10EF5B" w14:textId="0C7CC7A9" w:rsidR="000025FB" w:rsidRDefault="000025FB" w:rsidP="000D2B8D">
      <w:pPr>
        <w:pStyle w:val="Titre1"/>
        <w:jc w:val="center"/>
      </w:pPr>
    </w:p>
    <w:p w14:paraId="6DBB7103" w14:textId="77777777" w:rsidR="000025FB" w:rsidRDefault="000025FB" w:rsidP="000025FB"/>
    <w:p w14:paraId="4AEB8310" w14:textId="77777777" w:rsidR="000025FB" w:rsidRDefault="000025FB" w:rsidP="000025FB"/>
    <w:p w14:paraId="480FEA22" w14:textId="77777777" w:rsidR="000025FB" w:rsidRDefault="000025FB" w:rsidP="000025FB"/>
    <w:p w14:paraId="46337066" w14:textId="77777777" w:rsidR="00AD512A" w:rsidRDefault="00AD512A" w:rsidP="000025FB"/>
    <w:p w14:paraId="2595F4B8" w14:textId="5EAA4C06" w:rsidR="000025FB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>Ce dernier module permet aux employés de changer leur mot de passe ou de se déconnecter.</w:t>
      </w:r>
    </w:p>
    <w:p w14:paraId="70421E27" w14:textId="4716A279" w:rsidR="000523C3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Nos </w:t>
      </w:r>
      <w:r w:rsidR="00D41B3E">
        <w:rPr>
          <w:sz w:val="24"/>
          <w:szCs w:val="20"/>
        </w:rPr>
        <w:t>quat</w:t>
      </w:r>
      <w:r w:rsidR="00DF7696">
        <w:rPr>
          <w:sz w:val="24"/>
          <w:szCs w:val="20"/>
        </w:rPr>
        <w:t>r</w:t>
      </w:r>
      <w:r w:rsidR="00D41B3E">
        <w:rPr>
          <w:sz w:val="24"/>
          <w:szCs w:val="20"/>
        </w:rPr>
        <w:t>e</w:t>
      </w:r>
      <w:r w:rsidRPr="001C2438">
        <w:rPr>
          <w:sz w:val="24"/>
          <w:szCs w:val="20"/>
        </w:rPr>
        <w:t xml:space="preserve"> </w:t>
      </w:r>
      <w:r w:rsidR="00FA1CE3" w:rsidRPr="001C2438">
        <w:rPr>
          <w:sz w:val="24"/>
          <w:szCs w:val="20"/>
        </w:rPr>
        <w:t>innovation</w:t>
      </w:r>
      <w:r w:rsidRPr="001C2438">
        <w:rPr>
          <w:sz w:val="24"/>
          <w:szCs w:val="20"/>
        </w:rPr>
        <w:t>s sont</w:t>
      </w:r>
      <w:r w:rsidR="00FA1CE3" w:rsidRPr="001C2438">
        <w:rPr>
          <w:sz w:val="24"/>
          <w:szCs w:val="20"/>
        </w:rPr>
        <w:t xml:space="preserve"> : </w:t>
      </w:r>
      <w:r w:rsidRPr="001C2438">
        <w:rPr>
          <w:sz w:val="24"/>
          <w:szCs w:val="20"/>
        </w:rPr>
        <w:t xml:space="preserve">l’ajout d’un système de connexion </w:t>
      </w:r>
      <w:r w:rsidR="00FA1CE3" w:rsidRPr="001C2438">
        <w:rPr>
          <w:sz w:val="24"/>
          <w:szCs w:val="20"/>
        </w:rPr>
        <w:t>et de déconnection avec</w:t>
      </w:r>
      <w:r w:rsidRPr="001C2438">
        <w:rPr>
          <w:sz w:val="24"/>
          <w:szCs w:val="20"/>
        </w:rPr>
        <w:t xml:space="preserve"> la </w:t>
      </w:r>
      <w:r w:rsidR="00FA1CE3" w:rsidRPr="001C2438">
        <w:rPr>
          <w:sz w:val="24"/>
          <w:szCs w:val="20"/>
        </w:rPr>
        <w:t xml:space="preserve">possibilité de </w:t>
      </w:r>
      <w:r w:rsidRPr="001C2438">
        <w:rPr>
          <w:sz w:val="24"/>
          <w:szCs w:val="20"/>
        </w:rPr>
        <w:t>modifi</w:t>
      </w:r>
      <w:r w:rsidR="00FA1CE3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son mot de passe et</w:t>
      </w:r>
      <w:r w:rsidR="00D41B3E">
        <w:rPr>
          <w:sz w:val="24"/>
          <w:szCs w:val="20"/>
        </w:rPr>
        <w:t xml:space="preserve"> l’affichage de </w:t>
      </w:r>
      <w:r w:rsidRPr="001C2438">
        <w:rPr>
          <w:sz w:val="24"/>
          <w:szCs w:val="20"/>
        </w:rPr>
        <w:t xml:space="preserve">la meilleure personne dans sa catégorie </w:t>
      </w:r>
      <w:r w:rsidR="00D41B3E">
        <w:rPr>
          <w:sz w:val="24"/>
          <w:szCs w:val="20"/>
        </w:rPr>
        <w:t xml:space="preserve">dans la page statistique </w:t>
      </w:r>
      <w:r w:rsidRPr="001C2438">
        <w:rPr>
          <w:sz w:val="24"/>
          <w:szCs w:val="20"/>
        </w:rPr>
        <w:t>afin de motiv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les client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à consommer plus et aux employés de travailler plus efficacement.</w:t>
      </w:r>
    </w:p>
    <w:p w14:paraId="04D9EC92" w14:textId="3A3B365B" w:rsidR="000025FB" w:rsidRDefault="00ED66A7" w:rsidP="00ED66A7">
      <w:pPr>
        <w:pStyle w:val="Titre1"/>
        <w:jc w:val="center"/>
      </w:pPr>
      <w:bookmarkStart w:id="8" w:name="_Toc63202131"/>
      <w:r>
        <w:t>Amélioration</w:t>
      </w:r>
      <w:bookmarkEnd w:id="8"/>
    </w:p>
    <w:p w14:paraId="0CA10120" w14:textId="77777777" w:rsidR="000523C3" w:rsidRPr="000523C3" w:rsidRDefault="000523C3" w:rsidP="000523C3"/>
    <w:p w14:paraId="37555995" w14:textId="5FACE563" w:rsidR="000025FB" w:rsidRPr="00DF7696" w:rsidRDefault="00ED66A7" w:rsidP="00ED66A7">
      <w:pPr>
        <w:rPr>
          <w:color w:val="FF0000"/>
          <w:sz w:val="24"/>
          <w:szCs w:val="20"/>
        </w:rPr>
      </w:pPr>
      <w:r w:rsidRPr="001C2438">
        <w:rPr>
          <w:sz w:val="24"/>
          <w:szCs w:val="20"/>
        </w:rPr>
        <w:t xml:space="preserve">La plus grande amélioration </w:t>
      </w:r>
      <w:r w:rsidR="000523C3" w:rsidRPr="001C2438">
        <w:rPr>
          <w:sz w:val="24"/>
          <w:szCs w:val="20"/>
        </w:rPr>
        <w:t>réalisée</w:t>
      </w:r>
      <w:r w:rsidRPr="001C2438">
        <w:rPr>
          <w:sz w:val="24"/>
          <w:szCs w:val="20"/>
        </w:rPr>
        <w:t xml:space="preserve"> aura été de renomm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la classe Personnel en Personne et d’y inclure </w:t>
      </w:r>
      <w:r w:rsidR="00E22D2F" w:rsidRPr="001C2438">
        <w:rPr>
          <w:sz w:val="24"/>
          <w:szCs w:val="20"/>
        </w:rPr>
        <w:t>les Clients</w:t>
      </w:r>
      <w:r w:rsidRPr="001C2438">
        <w:rPr>
          <w:sz w:val="24"/>
          <w:szCs w:val="20"/>
        </w:rPr>
        <w:t>. En effet</w:t>
      </w:r>
      <w:r w:rsidR="000523C3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beaucoup de leur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attribut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>e ressemble</w:t>
      </w:r>
      <w:r w:rsidR="006938A4" w:rsidRPr="001C2438">
        <w:rPr>
          <w:sz w:val="24"/>
          <w:szCs w:val="20"/>
        </w:rPr>
        <w:t>nt</w:t>
      </w:r>
      <w:r w:rsidRPr="001C2438">
        <w:rPr>
          <w:sz w:val="24"/>
          <w:szCs w:val="20"/>
        </w:rPr>
        <w:t xml:space="preserve"> et cela </w:t>
      </w:r>
      <w:r w:rsidR="00AD7F9F">
        <w:rPr>
          <w:sz w:val="24"/>
          <w:szCs w:val="20"/>
        </w:rPr>
        <w:t>permettrais</w:t>
      </w:r>
      <w:r w:rsidRPr="001C2438">
        <w:rPr>
          <w:sz w:val="24"/>
          <w:szCs w:val="20"/>
        </w:rPr>
        <w:t xml:space="preserve"> d</w:t>
      </w:r>
      <w:r w:rsidR="00E22D2F" w:rsidRPr="001C2438">
        <w:rPr>
          <w:sz w:val="24"/>
          <w:szCs w:val="20"/>
        </w:rPr>
        <w:t>e simplifier la partie programmation.</w:t>
      </w:r>
    </w:p>
    <w:p w14:paraId="0335929C" w14:textId="632321D1" w:rsidR="00E22D2F" w:rsidRPr="001C2438" w:rsidRDefault="00BB3190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>Une option</w:t>
      </w:r>
      <w:r w:rsidR="00E22D2F" w:rsidRPr="001C2438">
        <w:rPr>
          <w:sz w:val="24"/>
          <w:szCs w:val="20"/>
        </w:rPr>
        <w:t xml:space="preserve"> pour s’inscrire en t</w:t>
      </w:r>
      <w:r w:rsidR="006938A4" w:rsidRPr="001C2438">
        <w:rPr>
          <w:sz w:val="24"/>
          <w:szCs w:val="20"/>
        </w:rPr>
        <w:t>ant</w:t>
      </w:r>
      <w:r w:rsidR="00E22D2F" w:rsidRPr="001C2438">
        <w:rPr>
          <w:sz w:val="24"/>
          <w:szCs w:val="20"/>
        </w:rPr>
        <w:t xml:space="preserve"> que livreur aurait aussi </w:t>
      </w:r>
      <w:r w:rsidRPr="001C2438">
        <w:rPr>
          <w:sz w:val="24"/>
          <w:szCs w:val="20"/>
        </w:rPr>
        <w:t>pu être</w:t>
      </w:r>
      <w:r w:rsidR="00E22D2F" w:rsidRPr="001C2438">
        <w:rPr>
          <w:sz w:val="24"/>
          <w:szCs w:val="20"/>
        </w:rPr>
        <w:t xml:space="preserve"> envis</w:t>
      </w:r>
      <w:r w:rsidR="006938A4" w:rsidRPr="001C2438">
        <w:rPr>
          <w:sz w:val="24"/>
          <w:szCs w:val="20"/>
        </w:rPr>
        <w:t>agée</w:t>
      </w:r>
      <w:r w:rsidR="00E22D2F"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>plus de réalisme</w:t>
      </w:r>
      <w:r w:rsidR="00E22D2F" w:rsidRPr="001C2438">
        <w:rPr>
          <w:sz w:val="24"/>
          <w:szCs w:val="20"/>
        </w:rPr>
        <w:t>.</w:t>
      </w:r>
    </w:p>
    <w:p w14:paraId="605A79FA" w14:textId="67AF36AC" w:rsidR="00180578" w:rsidRDefault="000D2B8D" w:rsidP="000D2B8D">
      <w:pPr>
        <w:pStyle w:val="Titre1"/>
        <w:jc w:val="center"/>
      </w:pPr>
      <w:bookmarkStart w:id="9" w:name="_Toc63202132"/>
      <w:r>
        <w:t>Conclusion</w:t>
      </w:r>
      <w:bookmarkEnd w:id="9"/>
    </w:p>
    <w:p w14:paraId="47D14D4F" w14:textId="77777777" w:rsidR="00BB3190" w:rsidRPr="00BB3190" w:rsidRDefault="00BB3190" w:rsidP="00BB3190"/>
    <w:p w14:paraId="15F5F7E7" w14:textId="326A8851" w:rsidR="00DC6F83" w:rsidRPr="001C2438" w:rsidRDefault="00BB3190" w:rsidP="00BB3190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Les différentes interfaces ont été conçues en prenant </w:t>
      </w:r>
      <w:r w:rsidR="00D41B3E">
        <w:rPr>
          <w:sz w:val="24"/>
          <w:szCs w:val="20"/>
        </w:rPr>
        <w:t>au</w:t>
      </w:r>
      <w:r w:rsidRPr="001C2438">
        <w:rPr>
          <w:sz w:val="24"/>
          <w:szCs w:val="20"/>
        </w:rPr>
        <w:t xml:space="preserve"> maximum en compte le cahier des charges</w:t>
      </w:r>
      <w:r w:rsidR="000523C3" w:rsidRPr="001C2438">
        <w:rPr>
          <w:sz w:val="24"/>
          <w:szCs w:val="20"/>
        </w:rPr>
        <w:t xml:space="preserve">. </w:t>
      </w:r>
      <w:r w:rsidR="00D41B3E">
        <w:rPr>
          <w:sz w:val="24"/>
          <w:szCs w:val="20"/>
        </w:rPr>
        <w:t>D’autres</w:t>
      </w:r>
      <w:r w:rsidRPr="001C2438">
        <w:rPr>
          <w:sz w:val="24"/>
          <w:szCs w:val="20"/>
        </w:rPr>
        <w:t xml:space="preserve"> amélioration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son</w:t>
      </w:r>
      <w:r w:rsidR="006938A4" w:rsidRPr="001C2438">
        <w:rPr>
          <w:sz w:val="24"/>
          <w:szCs w:val="20"/>
        </w:rPr>
        <w:t>t</w:t>
      </w:r>
      <w:r w:rsidRPr="001C2438">
        <w:rPr>
          <w:sz w:val="24"/>
          <w:szCs w:val="20"/>
        </w:rPr>
        <w:t xml:space="preserve"> envisageable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 xml:space="preserve">rendre ce logiciel </w:t>
      </w:r>
      <w:r w:rsidR="00D41B3E">
        <w:rPr>
          <w:sz w:val="24"/>
          <w:szCs w:val="20"/>
        </w:rPr>
        <w:t>encore plus attractif</w:t>
      </w:r>
      <w:r w:rsidR="000523C3" w:rsidRPr="001C2438">
        <w:rPr>
          <w:sz w:val="24"/>
          <w:szCs w:val="20"/>
        </w:rPr>
        <w:t xml:space="preserve">. </w:t>
      </w:r>
    </w:p>
    <w:p w14:paraId="296D6C7F" w14:textId="0110D3E2" w:rsidR="007352A5" w:rsidRPr="00FC4B57" w:rsidRDefault="007352A5" w:rsidP="00FC4B57"/>
    <w:sectPr w:rsidR="007352A5" w:rsidRPr="00FC4B57" w:rsidSect="001E05E1">
      <w:headerReference w:type="default" r:id="rId19"/>
      <w:pgSz w:w="11906" w:h="16838"/>
      <w:pgMar w:top="720" w:right="720" w:bottom="720" w:left="72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6078DC" w14:textId="77777777" w:rsidR="00A03BE4" w:rsidRDefault="00A03BE4" w:rsidP="00354DFC">
      <w:pPr>
        <w:spacing w:after="0" w:line="240" w:lineRule="auto"/>
      </w:pPr>
      <w:r>
        <w:separator/>
      </w:r>
    </w:p>
  </w:endnote>
  <w:endnote w:type="continuationSeparator" w:id="0">
    <w:p w14:paraId="5F1F8484" w14:textId="77777777" w:rsidR="00A03BE4" w:rsidRDefault="00A03BE4" w:rsidP="00354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AECAA9" w14:textId="77777777" w:rsidR="00A03BE4" w:rsidRDefault="00A03BE4" w:rsidP="00354DFC">
      <w:pPr>
        <w:spacing w:after="0" w:line="240" w:lineRule="auto"/>
      </w:pPr>
      <w:r>
        <w:separator/>
      </w:r>
    </w:p>
  </w:footnote>
  <w:footnote w:type="continuationSeparator" w:id="0">
    <w:p w14:paraId="3C9B78F5" w14:textId="77777777" w:rsidR="00A03BE4" w:rsidRDefault="00A03BE4" w:rsidP="00354D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62D4A" w14:textId="40E5FC25" w:rsidR="000523C3" w:rsidRDefault="000523C3">
    <w:pPr>
      <w:pStyle w:val="En-tte"/>
    </w:pPr>
    <w:r>
      <w:t>Tom Payet &amp; Pierre Pétillion</w:t>
    </w:r>
    <w:r w:rsidR="001C2438">
      <w:t xml:space="preserve">                </w:t>
    </w:r>
    <w:r>
      <w:t xml:space="preserve"> </w:t>
    </w:r>
    <w:r w:rsidR="00A03BE4">
      <w:fldChar w:fldCharType="begin"/>
    </w:r>
    <w:r w:rsidR="00A03BE4">
      <w:instrText xml:space="preserve"> STYLEREF  "Titre 1"  \* MERGEFORMAT </w:instrText>
    </w:r>
    <w:r w:rsidR="00A03BE4">
      <w:rPr>
        <w:noProof/>
      </w:rPr>
      <w:fldChar w:fldCharType="end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10164"/>
    <w:multiLevelType w:val="hybridMultilevel"/>
    <w:tmpl w:val="F132C3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42E66"/>
    <w:multiLevelType w:val="hybridMultilevel"/>
    <w:tmpl w:val="51126E28"/>
    <w:lvl w:ilvl="0" w:tplc="040C000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25" w:hanging="360"/>
      </w:pPr>
      <w:rPr>
        <w:rFonts w:ascii="Wingdings" w:hAnsi="Wingdings" w:hint="default"/>
      </w:rPr>
    </w:lvl>
  </w:abstractNum>
  <w:abstractNum w:abstractNumId="2" w15:restartNumberingAfterBreak="0">
    <w:nsid w:val="756916A8"/>
    <w:multiLevelType w:val="hybridMultilevel"/>
    <w:tmpl w:val="A07C23FC"/>
    <w:lvl w:ilvl="0" w:tplc="040C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08"/>
  <w:hyphenationZone w:val="425"/>
  <w:drawingGridHorizontalSpacing w:val="408"/>
  <w:drawingGridVerticalSpacing w:val="4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56"/>
    <w:rsid w:val="000025FB"/>
    <w:rsid w:val="0002734F"/>
    <w:rsid w:val="000476D8"/>
    <w:rsid w:val="000523C3"/>
    <w:rsid w:val="000D223C"/>
    <w:rsid w:val="000D2B8D"/>
    <w:rsid w:val="000D656B"/>
    <w:rsid w:val="000E242C"/>
    <w:rsid w:val="000F5048"/>
    <w:rsid w:val="001107E1"/>
    <w:rsid w:val="00113293"/>
    <w:rsid w:val="00120860"/>
    <w:rsid w:val="00174D8C"/>
    <w:rsid w:val="00180578"/>
    <w:rsid w:val="00190C3E"/>
    <w:rsid w:val="001B651B"/>
    <w:rsid w:val="001C2438"/>
    <w:rsid w:val="001C648E"/>
    <w:rsid w:val="001C6E16"/>
    <w:rsid w:val="001E05E1"/>
    <w:rsid w:val="001F47B6"/>
    <w:rsid w:val="002143F4"/>
    <w:rsid w:val="00230745"/>
    <w:rsid w:val="002C1D8B"/>
    <w:rsid w:val="002E0437"/>
    <w:rsid w:val="002F164C"/>
    <w:rsid w:val="0030399A"/>
    <w:rsid w:val="003210B6"/>
    <w:rsid w:val="00343566"/>
    <w:rsid w:val="00354DFC"/>
    <w:rsid w:val="00363D6B"/>
    <w:rsid w:val="003A17D2"/>
    <w:rsid w:val="003C39BF"/>
    <w:rsid w:val="003E0C42"/>
    <w:rsid w:val="003F0C67"/>
    <w:rsid w:val="004561D3"/>
    <w:rsid w:val="004771BB"/>
    <w:rsid w:val="004D09FB"/>
    <w:rsid w:val="004E0A50"/>
    <w:rsid w:val="004F58FC"/>
    <w:rsid w:val="004F7785"/>
    <w:rsid w:val="00531875"/>
    <w:rsid w:val="00577085"/>
    <w:rsid w:val="005851E5"/>
    <w:rsid w:val="005A4BC4"/>
    <w:rsid w:val="005A6136"/>
    <w:rsid w:val="005F4462"/>
    <w:rsid w:val="005F7AD9"/>
    <w:rsid w:val="00604CC8"/>
    <w:rsid w:val="00673C49"/>
    <w:rsid w:val="006856BA"/>
    <w:rsid w:val="006938A4"/>
    <w:rsid w:val="006D4756"/>
    <w:rsid w:val="006F0F42"/>
    <w:rsid w:val="00716796"/>
    <w:rsid w:val="00716887"/>
    <w:rsid w:val="0073009E"/>
    <w:rsid w:val="007352A5"/>
    <w:rsid w:val="007506B7"/>
    <w:rsid w:val="00756801"/>
    <w:rsid w:val="00767320"/>
    <w:rsid w:val="007A7E7A"/>
    <w:rsid w:val="007E0C6D"/>
    <w:rsid w:val="00810B2F"/>
    <w:rsid w:val="008441E4"/>
    <w:rsid w:val="00876478"/>
    <w:rsid w:val="008806A3"/>
    <w:rsid w:val="00882349"/>
    <w:rsid w:val="008852E2"/>
    <w:rsid w:val="00892FEF"/>
    <w:rsid w:val="0090785B"/>
    <w:rsid w:val="0091147D"/>
    <w:rsid w:val="009412B3"/>
    <w:rsid w:val="00944A3B"/>
    <w:rsid w:val="00966F54"/>
    <w:rsid w:val="00975408"/>
    <w:rsid w:val="009915FB"/>
    <w:rsid w:val="009F2F52"/>
    <w:rsid w:val="00A03BE4"/>
    <w:rsid w:val="00A62A9A"/>
    <w:rsid w:val="00A67769"/>
    <w:rsid w:val="00A70401"/>
    <w:rsid w:val="00A7335C"/>
    <w:rsid w:val="00A75B2B"/>
    <w:rsid w:val="00AB7FF9"/>
    <w:rsid w:val="00AC5F23"/>
    <w:rsid w:val="00AC5F7D"/>
    <w:rsid w:val="00AD3DE3"/>
    <w:rsid w:val="00AD512A"/>
    <w:rsid w:val="00AD7F9F"/>
    <w:rsid w:val="00AE3F2E"/>
    <w:rsid w:val="00B20777"/>
    <w:rsid w:val="00B37C0A"/>
    <w:rsid w:val="00B475BA"/>
    <w:rsid w:val="00B65FFC"/>
    <w:rsid w:val="00BB3190"/>
    <w:rsid w:val="00BC1C50"/>
    <w:rsid w:val="00C133CC"/>
    <w:rsid w:val="00C41603"/>
    <w:rsid w:val="00C53E09"/>
    <w:rsid w:val="00C60A1E"/>
    <w:rsid w:val="00C83AD5"/>
    <w:rsid w:val="00CC2937"/>
    <w:rsid w:val="00CC3185"/>
    <w:rsid w:val="00CC385B"/>
    <w:rsid w:val="00CF479F"/>
    <w:rsid w:val="00D15ED1"/>
    <w:rsid w:val="00D41B3E"/>
    <w:rsid w:val="00D731F0"/>
    <w:rsid w:val="00D8763E"/>
    <w:rsid w:val="00DC6F83"/>
    <w:rsid w:val="00DD317D"/>
    <w:rsid w:val="00DF7696"/>
    <w:rsid w:val="00DF7963"/>
    <w:rsid w:val="00E13705"/>
    <w:rsid w:val="00E22D2F"/>
    <w:rsid w:val="00E433BB"/>
    <w:rsid w:val="00E433EF"/>
    <w:rsid w:val="00E531C5"/>
    <w:rsid w:val="00E54621"/>
    <w:rsid w:val="00E77925"/>
    <w:rsid w:val="00E8251D"/>
    <w:rsid w:val="00ED56BA"/>
    <w:rsid w:val="00ED66A7"/>
    <w:rsid w:val="00ED758D"/>
    <w:rsid w:val="00EF18C7"/>
    <w:rsid w:val="00F240AF"/>
    <w:rsid w:val="00F37E3B"/>
    <w:rsid w:val="00F4651F"/>
    <w:rsid w:val="00F610BB"/>
    <w:rsid w:val="00FA1CE3"/>
    <w:rsid w:val="00FB0990"/>
    <w:rsid w:val="00FC4B57"/>
    <w:rsid w:val="00FC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0E5C05"/>
  <w15:chartTrackingRefBased/>
  <w15:docId w15:val="{55D31B38-EEFD-4801-8E53-BCD708E8E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A7"/>
    <w:rPr>
      <w:rFonts w:ascii="Arial" w:hAnsi="Arial"/>
      <w:sz w:val="26"/>
    </w:rPr>
  </w:style>
  <w:style w:type="paragraph" w:styleId="Titre1">
    <w:name w:val="heading 1"/>
    <w:basedOn w:val="Normal"/>
    <w:next w:val="Normal"/>
    <w:link w:val="Titre1Car"/>
    <w:uiPriority w:val="9"/>
    <w:qFormat/>
    <w:rsid w:val="00F37E3B"/>
    <w:pPr>
      <w:keepNext/>
      <w:keepLines/>
      <w:spacing w:before="240" w:after="0"/>
      <w:outlineLvl w:val="0"/>
    </w:pPr>
    <w:rPr>
      <w:rFonts w:eastAsiaTheme="majorEastAsia" w:cstheme="majorBidi"/>
      <w:color w:val="4472C4" w:themeColor="accent1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33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33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7E3B"/>
    <w:rPr>
      <w:rFonts w:ascii="Arial" w:eastAsiaTheme="majorEastAsia" w:hAnsi="Arial" w:cstheme="majorBidi"/>
      <w:color w:val="4472C4" w:themeColor="accent1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33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433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DFC"/>
    <w:rPr>
      <w:rFonts w:ascii="Arial" w:hAnsi="Arial"/>
      <w:sz w:val="32"/>
    </w:rPr>
  </w:style>
  <w:style w:type="paragraph" w:styleId="Pieddepage">
    <w:name w:val="footer"/>
    <w:basedOn w:val="Normal"/>
    <w:link w:val="Pieddepag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DFC"/>
    <w:rPr>
      <w:rFonts w:ascii="Arial" w:hAnsi="Arial"/>
      <w:sz w:val="32"/>
    </w:rPr>
  </w:style>
  <w:style w:type="character" w:styleId="Lienhypertexte">
    <w:name w:val="Hyperlink"/>
    <w:basedOn w:val="Policepardfaut"/>
    <w:uiPriority w:val="99"/>
    <w:unhideWhenUsed/>
    <w:rsid w:val="00A67769"/>
    <w:rPr>
      <w:color w:val="0563C1" w:themeColor="hyperlink"/>
      <w:u w:val="single"/>
    </w:rPr>
  </w:style>
  <w:style w:type="character" w:customStyle="1" w:styleId="lang-en">
    <w:name w:val="lang-en"/>
    <w:basedOn w:val="Policepardfaut"/>
    <w:rsid w:val="00A67769"/>
  </w:style>
  <w:style w:type="paragraph" w:styleId="En-ttedetabledesmatires">
    <w:name w:val="TOC Heading"/>
    <w:basedOn w:val="Titre1"/>
    <w:next w:val="Normal"/>
    <w:uiPriority w:val="39"/>
    <w:unhideWhenUsed/>
    <w:qFormat/>
    <w:rsid w:val="00C83AD5"/>
    <w:pPr>
      <w:outlineLvl w:val="9"/>
    </w:pPr>
    <w:rPr>
      <w:rFonts w:asciiTheme="majorHAnsi" w:hAnsiTheme="majorHAnsi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7C0A"/>
    <w:pPr>
      <w:tabs>
        <w:tab w:val="right" w:leader="dot" w:pos="10456"/>
      </w:tabs>
      <w:spacing w:before="240" w:after="100"/>
    </w:pPr>
  </w:style>
  <w:style w:type="paragraph" w:styleId="Sansinterligne">
    <w:name w:val="No Spacing"/>
    <w:uiPriority w:val="1"/>
    <w:qFormat/>
    <w:rsid w:val="00180578"/>
    <w:pPr>
      <w:spacing w:after="0" w:line="240" w:lineRule="auto"/>
    </w:pPr>
    <w:rPr>
      <w:rFonts w:ascii="Arial" w:hAnsi="Arial"/>
      <w:sz w:val="32"/>
    </w:rPr>
  </w:style>
  <w:style w:type="paragraph" w:styleId="Paragraphedeliste">
    <w:name w:val="List Paragraph"/>
    <w:basedOn w:val="Normal"/>
    <w:uiPriority w:val="34"/>
    <w:qFormat/>
    <w:rsid w:val="004F58F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ED66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Documents\IUT%20ORSAY\S1\Projet\Projet%20HTML\J_Petillion_Meulle-Stef\Charte\page_gard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4D91E-709A-483E-9AEE-D26AA992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page_garde.dotx</Template>
  <TotalTime>31</TotalTime>
  <Pages>5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</dc:creator>
  <cp:keywords/>
  <dc:description/>
  <cp:lastModifiedBy>PETILLION Pierre</cp:lastModifiedBy>
  <cp:revision>7</cp:revision>
  <cp:lastPrinted>2018-04-13T21:11:00Z</cp:lastPrinted>
  <dcterms:created xsi:type="dcterms:W3CDTF">2021-02-02T21:17:00Z</dcterms:created>
  <dcterms:modified xsi:type="dcterms:W3CDTF">2021-02-04T11:43:00Z</dcterms:modified>
</cp:coreProperties>
</file>